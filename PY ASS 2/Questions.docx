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AD12" w14:textId="3A2106EB" w:rsidR="00292D2F" w:rsidRPr="007E4ECE" w:rsidRDefault="00292D2F" w:rsidP="007E4ECE">
      <w:pPr>
        <w:pStyle w:val="Heading1"/>
        <w:spacing w:before="0" w:after="0"/>
        <w:rPr>
          <w:rFonts w:asciiTheme="minorHAnsi" w:hAnsiTheme="minorHAnsi" w:cstheme="minorHAnsi"/>
          <w:sz w:val="22"/>
          <w:szCs w:val="22"/>
        </w:rPr>
      </w:pPr>
      <w:bookmarkStart w:id="0" w:name="_Toc67897540"/>
      <w:r w:rsidRPr="007E4ECE">
        <w:rPr>
          <w:rFonts w:asciiTheme="minorHAnsi" w:hAnsiTheme="minorHAnsi" w:cstheme="minorHAnsi"/>
          <w:sz w:val="22"/>
          <w:szCs w:val="22"/>
        </w:rPr>
        <w:t>Introduction</w:t>
      </w:r>
      <w:bookmarkEnd w:id="0"/>
    </w:p>
    <w:p w14:paraId="664F2217" w14:textId="669BB6EB" w:rsidR="00292D2F" w:rsidRPr="007E4ECE" w:rsidRDefault="004775A5" w:rsidP="007E4ECE">
      <w:p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The network is arguably the most sought-after attack surface. For network administrato</w:t>
      </w:r>
      <w:r w:rsidR="000731DD" w:rsidRPr="007E4ECE">
        <w:rPr>
          <w:rFonts w:asciiTheme="minorHAnsi" w:hAnsiTheme="minorHAnsi" w:cstheme="minorHAnsi"/>
        </w:rPr>
        <w:t>rs</w:t>
      </w:r>
      <w:r w:rsidR="000E664B" w:rsidRPr="007E4ECE">
        <w:rPr>
          <w:rFonts w:asciiTheme="minorHAnsi" w:hAnsiTheme="minorHAnsi" w:cstheme="minorHAnsi"/>
        </w:rPr>
        <w:t>,</w:t>
      </w:r>
      <w:r w:rsidRPr="007E4ECE">
        <w:rPr>
          <w:rFonts w:asciiTheme="minorHAnsi" w:hAnsiTheme="minorHAnsi" w:cstheme="minorHAnsi"/>
        </w:rPr>
        <w:t xml:space="preserve"> nightmares involve hackers penetrating their network defenses and stealing valuable information from the organization. For hackers and penetration testers they dream of being able to enumerate all the weak points</w:t>
      </w:r>
      <w:r w:rsidR="000731DD" w:rsidRPr="007E4ECE">
        <w:rPr>
          <w:rFonts w:asciiTheme="minorHAnsi" w:hAnsiTheme="minorHAnsi" w:cstheme="minorHAnsi"/>
        </w:rPr>
        <w:t xml:space="preserve"> or</w:t>
      </w:r>
      <w:r w:rsidRPr="007E4ECE">
        <w:rPr>
          <w:rFonts w:asciiTheme="minorHAnsi" w:hAnsiTheme="minorHAnsi" w:cstheme="minorHAnsi"/>
        </w:rPr>
        <w:t xml:space="preserve"> dream up scenarios to gain a foothold and eventually escalate privileges. For the hacker the final pot of gold is exfiltration of data and for the </w:t>
      </w:r>
      <w:proofErr w:type="spellStart"/>
      <w:r w:rsidRPr="007E4ECE">
        <w:rPr>
          <w:rFonts w:asciiTheme="minorHAnsi" w:hAnsiTheme="minorHAnsi" w:cstheme="minorHAnsi"/>
        </w:rPr>
        <w:t>pentester</w:t>
      </w:r>
      <w:proofErr w:type="spellEnd"/>
      <w:r w:rsidRPr="007E4ECE">
        <w:rPr>
          <w:rFonts w:asciiTheme="minorHAnsi" w:hAnsiTheme="minorHAnsi" w:cstheme="minorHAnsi"/>
        </w:rPr>
        <w:t xml:space="preserve"> to provide their clients a valuable report on what weak points to </w:t>
      </w:r>
      <w:r w:rsidR="000731DD" w:rsidRPr="007E4ECE">
        <w:rPr>
          <w:rFonts w:asciiTheme="minorHAnsi" w:hAnsiTheme="minorHAnsi" w:cstheme="minorHAnsi"/>
        </w:rPr>
        <w:t>secure</w:t>
      </w:r>
      <w:r w:rsidRPr="007E4ECE">
        <w:rPr>
          <w:rFonts w:asciiTheme="minorHAnsi" w:hAnsiTheme="minorHAnsi" w:cstheme="minorHAnsi"/>
        </w:rPr>
        <w:t>.</w:t>
      </w:r>
    </w:p>
    <w:p w14:paraId="7EC54AEE" w14:textId="77777777" w:rsidR="000731DD" w:rsidRPr="007E4ECE" w:rsidRDefault="000731DD" w:rsidP="007E4ECE">
      <w:pPr>
        <w:rPr>
          <w:rFonts w:asciiTheme="minorHAnsi" w:hAnsiTheme="minorHAnsi" w:cstheme="minorHAnsi"/>
        </w:rPr>
      </w:pPr>
    </w:p>
    <w:p w14:paraId="485A033F" w14:textId="5B808440" w:rsidR="00212514" w:rsidRPr="007E4ECE" w:rsidRDefault="004775A5" w:rsidP="007E4ECE">
      <w:p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As a cyber-security analyst your task is to gain and understanding of how all of this is possible and eventually build the tools or leverage tools to provide insight into these problems.</w:t>
      </w:r>
    </w:p>
    <w:p w14:paraId="5E6261F9" w14:textId="0B533F60" w:rsidR="009539CD" w:rsidRPr="007E4ECE" w:rsidRDefault="00C331D4" w:rsidP="007E4ECE">
      <w:pPr>
        <w:pStyle w:val="Heading1"/>
        <w:spacing w:before="0" w:after="0"/>
        <w:rPr>
          <w:rFonts w:asciiTheme="minorHAnsi" w:hAnsiTheme="minorHAnsi" w:cstheme="minorHAnsi"/>
          <w:sz w:val="22"/>
          <w:szCs w:val="22"/>
        </w:rPr>
      </w:pPr>
      <w:bookmarkStart w:id="1" w:name="_Toc67897541"/>
      <w:r w:rsidRPr="007E4ECE">
        <w:rPr>
          <w:rFonts w:asciiTheme="minorHAnsi" w:hAnsiTheme="minorHAnsi" w:cstheme="minorHAnsi"/>
          <w:sz w:val="22"/>
          <w:szCs w:val="22"/>
        </w:rPr>
        <w:t>Setup</w:t>
      </w:r>
      <w:bookmarkEnd w:id="1"/>
    </w:p>
    <w:p w14:paraId="13B2EDF7" w14:textId="1FB565F0" w:rsidR="007F2581" w:rsidRPr="007E4ECE" w:rsidRDefault="007F2581" w:rsidP="007E4EC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You will need a Linux VM (create a new one or use an existing one).</w:t>
      </w:r>
    </w:p>
    <w:p w14:paraId="0D146A47" w14:textId="0CFD6C99" w:rsidR="007F2581" w:rsidRPr="007E4ECE" w:rsidRDefault="007F2581" w:rsidP="007E4ECE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b/>
        </w:rPr>
      </w:pPr>
      <w:r w:rsidRPr="007E4ECE">
        <w:rPr>
          <w:rFonts w:asciiTheme="minorHAnsi" w:hAnsiTheme="minorHAnsi" w:cstheme="minorHAnsi"/>
          <w:b/>
          <w:color w:val="FF0000"/>
        </w:rPr>
        <w:t>SNAPSHOT</w:t>
      </w:r>
      <w:r w:rsidR="002D1F81" w:rsidRPr="007E4ECE">
        <w:rPr>
          <w:rFonts w:asciiTheme="minorHAnsi" w:hAnsiTheme="minorHAnsi" w:cstheme="minorHAnsi"/>
          <w:b/>
          <w:color w:val="FF0000"/>
        </w:rPr>
        <w:t xml:space="preserve"> (</w:t>
      </w:r>
      <w:proofErr w:type="spellStart"/>
      <w:r w:rsidR="002D1F81" w:rsidRPr="007E4ECE">
        <w:rPr>
          <w:rFonts w:asciiTheme="minorHAnsi" w:hAnsiTheme="minorHAnsi" w:cstheme="minorHAnsi"/>
          <w:b/>
          <w:color w:val="FF0000"/>
        </w:rPr>
        <w:t>and|or</w:t>
      </w:r>
      <w:proofErr w:type="spellEnd"/>
      <w:r w:rsidR="002D1F81" w:rsidRPr="007E4ECE">
        <w:rPr>
          <w:rFonts w:asciiTheme="minorHAnsi" w:hAnsiTheme="minorHAnsi" w:cstheme="minorHAnsi"/>
          <w:b/>
          <w:color w:val="FF0000"/>
        </w:rPr>
        <w:t>) CLONE</w:t>
      </w:r>
      <w:r w:rsidRPr="007E4ECE">
        <w:rPr>
          <w:rFonts w:asciiTheme="minorHAnsi" w:hAnsiTheme="minorHAnsi" w:cstheme="minorHAnsi"/>
          <w:b/>
          <w:color w:val="FF0000"/>
        </w:rPr>
        <w:t xml:space="preserve"> THE </w:t>
      </w:r>
      <w:proofErr w:type="gramStart"/>
      <w:r w:rsidRPr="007E4ECE">
        <w:rPr>
          <w:rFonts w:asciiTheme="minorHAnsi" w:hAnsiTheme="minorHAnsi" w:cstheme="minorHAnsi"/>
          <w:b/>
          <w:color w:val="FF0000"/>
        </w:rPr>
        <w:t xml:space="preserve">VM, </w:t>
      </w:r>
      <w:r w:rsidR="002D1F81" w:rsidRPr="007E4ECE">
        <w:rPr>
          <w:rFonts w:asciiTheme="minorHAnsi" w:hAnsiTheme="minorHAnsi" w:cstheme="minorHAnsi"/>
          <w:b/>
          <w:color w:val="FF0000"/>
        </w:rPr>
        <w:t>in case</w:t>
      </w:r>
      <w:proofErr w:type="gramEnd"/>
      <w:r w:rsidR="002D1F81" w:rsidRPr="007E4ECE">
        <w:rPr>
          <w:rFonts w:asciiTheme="minorHAnsi" w:hAnsiTheme="minorHAnsi" w:cstheme="minorHAnsi"/>
          <w:b/>
          <w:color w:val="FF0000"/>
        </w:rPr>
        <w:t xml:space="preserve"> you need to recover the VM.</w:t>
      </w:r>
    </w:p>
    <w:p w14:paraId="3EB8A9E7" w14:textId="2364E845" w:rsidR="007F2581" w:rsidRPr="007E4ECE" w:rsidRDefault="00692C8B" w:rsidP="007E4EC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Before booting up the VM a few adjustments need to be made</w:t>
      </w:r>
    </w:p>
    <w:p w14:paraId="46E1910E" w14:textId="77777777" w:rsidR="00692C8B" w:rsidRPr="007E4ECE" w:rsidRDefault="00692C8B" w:rsidP="007E4ECE">
      <w:pPr>
        <w:pStyle w:val="ListParagraph"/>
        <w:numPr>
          <w:ilvl w:val="1"/>
          <w:numId w:val="19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If using VirtualBox: </w:t>
      </w:r>
    </w:p>
    <w:p w14:paraId="712F5383" w14:textId="5686B042" w:rsidR="00692C8B" w:rsidRPr="007E4ECE" w:rsidRDefault="00692C8B" w:rsidP="007E4ECE">
      <w:pPr>
        <w:pStyle w:val="ListParagraph"/>
        <w:ind w:left="1440"/>
        <w:rPr>
          <w:rFonts w:asciiTheme="minorHAnsi" w:hAnsiTheme="minorHAnsi" w:cstheme="minorHAnsi"/>
          <w:b/>
        </w:rPr>
      </w:pPr>
      <w:r w:rsidRPr="007E4ECE">
        <w:rPr>
          <w:rFonts w:asciiTheme="minorHAnsi" w:hAnsiTheme="minorHAnsi" w:cstheme="minorHAnsi"/>
          <w:b/>
        </w:rPr>
        <w:t>File</w:t>
      </w:r>
      <w:r w:rsidRPr="007E4ECE">
        <w:rPr>
          <w:rFonts w:asciiTheme="minorHAnsi" w:hAnsiTheme="minorHAnsi" w:cstheme="minorHAnsi"/>
        </w:rPr>
        <w:t xml:space="preserve"> &gt; </w:t>
      </w:r>
      <w:r w:rsidRPr="007E4ECE">
        <w:rPr>
          <w:rFonts w:asciiTheme="minorHAnsi" w:hAnsiTheme="minorHAnsi" w:cstheme="minorHAnsi"/>
          <w:b/>
        </w:rPr>
        <w:t>Preferences</w:t>
      </w:r>
      <w:r w:rsidRPr="007E4ECE">
        <w:rPr>
          <w:rFonts w:asciiTheme="minorHAnsi" w:hAnsiTheme="minorHAnsi" w:cstheme="minorHAnsi"/>
        </w:rPr>
        <w:t xml:space="preserve"> &gt; </w:t>
      </w:r>
      <w:r w:rsidRPr="007E4ECE">
        <w:rPr>
          <w:rFonts w:asciiTheme="minorHAnsi" w:hAnsiTheme="minorHAnsi" w:cstheme="minorHAnsi"/>
          <w:b/>
        </w:rPr>
        <w:t>Network</w:t>
      </w:r>
    </w:p>
    <w:p w14:paraId="0824BC95" w14:textId="44C8D03C" w:rsidR="00692C8B" w:rsidRPr="007E4ECE" w:rsidRDefault="00692C8B" w:rsidP="007E4ECE">
      <w:pPr>
        <w:pStyle w:val="ListParagraph"/>
        <w:ind w:left="1440" w:firstLine="720"/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Add a new </w:t>
      </w:r>
      <w:proofErr w:type="spellStart"/>
      <w:r w:rsidRPr="007E4ECE">
        <w:rPr>
          <w:rFonts w:asciiTheme="minorHAnsi" w:hAnsiTheme="minorHAnsi" w:cstheme="minorHAnsi"/>
        </w:rPr>
        <w:t>NatNetwork</w:t>
      </w:r>
      <w:proofErr w:type="spellEnd"/>
    </w:p>
    <w:p w14:paraId="66E96593" w14:textId="291F2C8D" w:rsidR="00692C8B" w:rsidRPr="007E4ECE" w:rsidRDefault="00692C8B" w:rsidP="007E4ECE">
      <w:pPr>
        <w:pStyle w:val="ListParagraph"/>
        <w:numPr>
          <w:ilvl w:val="1"/>
          <w:numId w:val="19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Select the VM, open the settings for your VM</w:t>
      </w:r>
    </w:p>
    <w:p w14:paraId="2BFCF2CB" w14:textId="70120A80" w:rsidR="00692C8B" w:rsidRPr="007E4ECE" w:rsidRDefault="00692C8B" w:rsidP="007E4ECE">
      <w:pPr>
        <w:pStyle w:val="ListParagraph"/>
        <w:numPr>
          <w:ilvl w:val="1"/>
          <w:numId w:val="19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Under Network Enable “</w:t>
      </w:r>
      <w:r w:rsidRPr="007E4ECE">
        <w:rPr>
          <w:rFonts w:asciiTheme="minorHAnsi" w:hAnsiTheme="minorHAnsi" w:cstheme="minorHAnsi"/>
          <w:b/>
        </w:rPr>
        <w:t>Adapter 2</w:t>
      </w:r>
      <w:r w:rsidRPr="007E4ECE">
        <w:rPr>
          <w:rFonts w:asciiTheme="minorHAnsi" w:hAnsiTheme="minorHAnsi" w:cstheme="minorHAnsi"/>
        </w:rPr>
        <w:t>”</w:t>
      </w:r>
    </w:p>
    <w:p w14:paraId="7F29BEF1" w14:textId="70920891" w:rsidR="00692C8B" w:rsidRPr="007E4ECE" w:rsidRDefault="00692C8B" w:rsidP="007E4ECE">
      <w:pPr>
        <w:pStyle w:val="ListParagraph"/>
        <w:numPr>
          <w:ilvl w:val="1"/>
          <w:numId w:val="19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Click OK</w:t>
      </w:r>
    </w:p>
    <w:p w14:paraId="2D5F85E2" w14:textId="36848E1E" w:rsidR="00692C8B" w:rsidRPr="007E4ECE" w:rsidRDefault="00692C8B" w:rsidP="007E4ECE">
      <w:pPr>
        <w:pStyle w:val="ListParagraph"/>
        <w:numPr>
          <w:ilvl w:val="1"/>
          <w:numId w:val="19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Confirm that both Networks are available and that you can ping the IP addresses associated with those interfaces.</w:t>
      </w:r>
    </w:p>
    <w:p w14:paraId="196DD220" w14:textId="51328DFF" w:rsidR="002D1F81" w:rsidRPr="007E4ECE" w:rsidRDefault="002D1F81" w:rsidP="007E4ECE">
      <w:pPr>
        <w:ind w:left="1080"/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5344" behindDoc="0" locked="0" layoutInCell="1" allowOverlap="1" wp14:anchorId="6A825A0C" wp14:editId="046307CC">
            <wp:simplePos x="0" y="0"/>
            <wp:positionH relativeFrom="column">
              <wp:posOffset>683260</wp:posOffset>
            </wp:positionH>
            <wp:positionV relativeFrom="paragraph">
              <wp:posOffset>329880</wp:posOffset>
            </wp:positionV>
            <wp:extent cx="4856309" cy="1021284"/>
            <wp:effectExtent l="0" t="0" r="190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309" cy="1021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ECE">
        <w:rPr>
          <w:rFonts w:asciiTheme="minorHAnsi" w:hAnsiTheme="minorHAnsi" w:cstheme="minorHAnsi"/>
        </w:rPr>
        <w:t>See below for an example:</w:t>
      </w:r>
    </w:p>
    <w:p w14:paraId="3576B009" w14:textId="1B7E523F" w:rsidR="002D1F81" w:rsidRPr="007E4ECE" w:rsidRDefault="002D1F81" w:rsidP="007E4ECE">
      <w:pPr>
        <w:ind w:left="1080"/>
        <w:rPr>
          <w:rFonts w:asciiTheme="minorHAnsi" w:hAnsiTheme="minorHAnsi" w:cstheme="minorHAnsi"/>
        </w:rPr>
      </w:pPr>
    </w:p>
    <w:p w14:paraId="5825EFDC" w14:textId="70B0C39A" w:rsidR="002D1F81" w:rsidRPr="007E4ECE" w:rsidRDefault="007E176F" w:rsidP="007E4EC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Copy the file </w:t>
      </w:r>
      <w:r w:rsidR="000731DD" w:rsidRPr="007E4ECE">
        <w:rPr>
          <w:rFonts w:asciiTheme="minorHAnsi" w:hAnsiTheme="minorHAnsi" w:cstheme="minorHAnsi"/>
          <w:b/>
        </w:rPr>
        <w:t>Portcreator2021</w:t>
      </w:r>
      <w:r w:rsidR="000731DD" w:rsidRPr="007E4ECE">
        <w:rPr>
          <w:rFonts w:asciiTheme="minorHAnsi" w:hAnsiTheme="minorHAnsi" w:cstheme="minorHAnsi"/>
        </w:rPr>
        <w:t>, provided on D2L,</w:t>
      </w:r>
      <w:r w:rsidR="00E35585" w:rsidRPr="007E4ECE">
        <w:rPr>
          <w:rFonts w:asciiTheme="minorHAnsi" w:hAnsiTheme="minorHAnsi" w:cstheme="minorHAnsi"/>
        </w:rPr>
        <w:t xml:space="preserve"> to your VM and execute it from the command line.</w:t>
      </w:r>
    </w:p>
    <w:p w14:paraId="28766906" w14:textId="4DA108DF" w:rsidR="002D1F81" w:rsidRDefault="00E35585" w:rsidP="007E4ECE">
      <w:pPr>
        <w:ind w:firstLine="720"/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  <w:b/>
          <w:color w:val="FF0000"/>
        </w:rPr>
        <w:t>CTRL+C terminates the application</w:t>
      </w:r>
      <w:r w:rsidRPr="007E4ECE">
        <w:rPr>
          <w:rFonts w:asciiTheme="minorHAnsi" w:hAnsiTheme="minorHAnsi" w:cstheme="minorHAnsi"/>
        </w:rPr>
        <w:t>.</w:t>
      </w:r>
    </w:p>
    <w:p w14:paraId="35DE3A90" w14:textId="77777777" w:rsidR="007E4ECE" w:rsidRPr="007E4ECE" w:rsidRDefault="007E4ECE" w:rsidP="007E4ECE">
      <w:pPr>
        <w:ind w:firstLine="720"/>
        <w:rPr>
          <w:rFonts w:asciiTheme="minorHAnsi" w:hAnsiTheme="minorHAnsi" w:cstheme="minorHAnsi"/>
        </w:rPr>
      </w:pPr>
    </w:p>
    <w:p w14:paraId="336D66D7" w14:textId="0120C175" w:rsidR="00BA01B2" w:rsidRPr="007E4ECE" w:rsidRDefault="00797525" w:rsidP="007E4ECE">
      <w:pPr>
        <w:pStyle w:val="Heading2"/>
        <w:spacing w:before="0" w:after="0"/>
        <w:rPr>
          <w:rFonts w:asciiTheme="minorHAnsi" w:hAnsiTheme="minorHAnsi" w:cstheme="minorHAnsi"/>
          <w:sz w:val="22"/>
          <w:szCs w:val="22"/>
        </w:rPr>
      </w:pPr>
      <w:bookmarkStart w:id="2" w:name="_Toc67897542"/>
      <w:r w:rsidRPr="007E4ECE">
        <w:rPr>
          <w:rFonts w:asciiTheme="minorHAnsi" w:hAnsiTheme="minorHAnsi" w:cstheme="minorHAnsi"/>
          <w:sz w:val="22"/>
          <w:szCs w:val="22"/>
        </w:rPr>
        <w:t>Questions 1 (5)</w:t>
      </w:r>
      <w:bookmarkEnd w:id="2"/>
    </w:p>
    <w:p w14:paraId="60AA5DEC" w14:textId="0F9ADDE1" w:rsidR="00E35585" w:rsidRPr="007E4ECE" w:rsidRDefault="00E35585" w:rsidP="007E4EC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Name three </w:t>
      </w:r>
      <w:r w:rsidR="000731DD" w:rsidRPr="007E4ECE">
        <w:rPr>
          <w:rFonts w:asciiTheme="minorHAnsi" w:hAnsiTheme="minorHAnsi" w:cstheme="minorHAnsi"/>
        </w:rPr>
        <w:t xml:space="preserve">purposes of </w:t>
      </w:r>
      <w:r w:rsidRPr="007E4ECE">
        <w:rPr>
          <w:rFonts w:asciiTheme="minorHAnsi" w:hAnsiTheme="minorHAnsi" w:cstheme="minorHAnsi"/>
        </w:rPr>
        <w:t xml:space="preserve">the </w:t>
      </w:r>
      <w:proofErr w:type="spellStart"/>
      <w:r w:rsidRPr="007E4ECE">
        <w:rPr>
          <w:rFonts w:asciiTheme="minorHAnsi" w:hAnsiTheme="minorHAnsi" w:cstheme="minorHAnsi"/>
        </w:rPr>
        <w:t>netcat</w:t>
      </w:r>
      <w:proofErr w:type="spellEnd"/>
      <w:r w:rsidRPr="007E4ECE">
        <w:rPr>
          <w:rFonts w:asciiTheme="minorHAnsi" w:hAnsiTheme="minorHAnsi" w:cstheme="minorHAnsi"/>
        </w:rPr>
        <w:t xml:space="preserve"> tool?</w:t>
      </w:r>
    </w:p>
    <w:p w14:paraId="57EB3537" w14:textId="756559B7" w:rsidR="00E35585" w:rsidRPr="007E4ECE" w:rsidRDefault="00E35585" w:rsidP="007E4EC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Python provides a simple http(s) module, what is the name of the module?</w:t>
      </w:r>
    </w:p>
    <w:p w14:paraId="47C2E557" w14:textId="59BA4F49" w:rsidR="00582F25" w:rsidRPr="007E4ECE" w:rsidRDefault="00E35585" w:rsidP="007E4EC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Show images the module running using port 8989 and 80.</w:t>
      </w:r>
    </w:p>
    <w:p w14:paraId="6382A91C" w14:textId="062872D7" w:rsidR="00B50963" w:rsidRPr="007E4ECE" w:rsidRDefault="00B50963" w:rsidP="007E4ECE">
      <w:pPr>
        <w:pStyle w:val="Heading1"/>
        <w:spacing w:before="0" w:after="0"/>
        <w:rPr>
          <w:rFonts w:asciiTheme="minorHAnsi" w:hAnsiTheme="minorHAnsi" w:cstheme="minorHAnsi"/>
          <w:sz w:val="22"/>
          <w:szCs w:val="22"/>
        </w:rPr>
      </w:pPr>
      <w:bookmarkStart w:id="3" w:name="_Hlk67591465"/>
      <w:bookmarkStart w:id="4" w:name="_Toc67897544"/>
      <w:r w:rsidRPr="007E4ECE">
        <w:rPr>
          <w:rFonts w:asciiTheme="minorHAnsi" w:hAnsiTheme="minorHAnsi" w:cstheme="minorHAnsi"/>
          <w:sz w:val="22"/>
          <w:szCs w:val="22"/>
        </w:rPr>
        <w:lastRenderedPageBreak/>
        <w:t xml:space="preserve">Problem </w:t>
      </w:r>
      <w:proofErr w:type="gramStart"/>
      <w:r w:rsidR="00501CD1" w:rsidRPr="007E4ECE">
        <w:rPr>
          <w:rFonts w:asciiTheme="minorHAnsi" w:hAnsiTheme="minorHAnsi" w:cstheme="minorHAnsi"/>
          <w:sz w:val="22"/>
          <w:szCs w:val="22"/>
        </w:rPr>
        <w:t>2</w:t>
      </w:r>
      <w:r w:rsidR="008B59ED" w:rsidRPr="007E4ECE">
        <w:rPr>
          <w:rFonts w:asciiTheme="minorHAnsi" w:hAnsiTheme="minorHAnsi" w:cstheme="minorHAnsi"/>
          <w:sz w:val="22"/>
          <w:szCs w:val="22"/>
        </w:rPr>
        <w:t xml:space="preserve">  (</w:t>
      </w:r>
      <w:proofErr w:type="gramEnd"/>
      <w:r w:rsidR="008B59ED" w:rsidRPr="007E4ECE">
        <w:rPr>
          <w:rFonts w:asciiTheme="minorHAnsi" w:hAnsiTheme="minorHAnsi" w:cstheme="minorHAnsi"/>
          <w:sz w:val="22"/>
          <w:szCs w:val="22"/>
        </w:rPr>
        <w:t>15)</w:t>
      </w:r>
      <w:bookmarkEnd w:id="3"/>
      <w:bookmarkEnd w:id="4"/>
    </w:p>
    <w:p w14:paraId="08A552F7" w14:textId="54783D59" w:rsidR="00BE1A99" w:rsidRPr="007E4ECE" w:rsidRDefault="00BE1A99" w:rsidP="007E4ECE">
      <w:p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Nmap is a powerful port scanner that allows Gray, Black and White hat hackers to enumerate the network interfaces of a system. The hope is </w:t>
      </w:r>
      <w:r w:rsidR="000731DD" w:rsidRPr="007E4ECE">
        <w:rPr>
          <w:rFonts w:asciiTheme="minorHAnsi" w:hAnsiTheme="minorHAnsi" w:cstheme="minorHAnsi"/>
        </w:rPr>
        <w:t>to</w:t>
      </w:r>
      <w:r w:rsidRPr="007E4ECE">
        <w:rPr>
          <w:rFonts w:asciiTheme="minorHAnsi" w:hAnsiTheme="minorHAnsi" w:cstheme="minorHAnsi"/>
        </w:rPr>
        <w:t xml:space="preserve"> determine if there are soft targets as well as if open ports that should be closed are available on the system.</w:t>
      </w:r>
    </w:p>
    <w:p w14:paraId="636ED6DF" w14:textId="77777777" w:rsidR="00BE1A99" w:rsidRPr="007E4ECE" w:rsidRDefault="00BE1A99" w:rsidP="007E4ECE">
      <w:pPr>
        <w:rPr>
          <w:rFonts w:asciiTheme="minorHAnsi" w:hAnsiTheme="minorHAnsi" w:cstheme="minorHAnsi"/>
        </w:rPr>
      </w:pPr>
    </w:p>
    <w:p w14:paraId="58CA4E89" w14:textId="23D65354" w:rsidR="00742D5D" w:rsidRPr="007E4ECE" w:rsidRDefault="00BE1A99" w:rsidP="007E4ECE">
      <w:p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In this section you will build a port scanner in Python. You</w:t>
      </w:r>
      <w:r w:rsidR="000731DD" w:rsidRPr="007E4ECE">
        <w:rPr>
          <w:rFonts w:asciiTheme="minorHAnsi" w:hAnsiTheme="minorHAnsi" w:cstheme="minorHAnsi"/>
        </w:rPr>
        <w:t>r</w:t>
      </w:r>
      <w:r w:rsidRPr="007E4ECE">
        <w:rPr>
          <w:rFonts w:asciiTheme="minorHAnsi" w:hAnsiTheme="minorHAnsi" w:cstheme="minorHAnsi"/>
        </w:rPr>
        <w:t xml:space="preserve"> job will be to enumerate all available ports on your system.</w:t>
      </w:r>
    </w:p>
    <w:p w14:paraId="1CACD90A" w14:textId="39E71941" w:rsidR="00BE1A99" w:rsidRPr="007E4ECE" w:rsidRDefault="00BE1A99" w:rsidP="007E4EC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Run the Tool downloaded from D2L (</w:t>
      </w:r>
      <w:proofErr w:type="spellStart"/>
      <w:proofErr w:type="gramStart"/>
      <w:r w:rsidRPr="007E4ECE">
        <w:rPr>
          <w:rFonts w:asciiTheme="minorHAnsi" w:hAnsiTheme="minorHAnsi" w:cstheme="minorHAnsi"/>
        </w:rPr>
        <w:t>ie</w:t>
      </w:r>
      <w:proofErr w:type="spellEnd"/>
      <w:r w:rsidRPr="007E4ECE">
        <w:rPr>
          <w:rFonts w:asciiTheme="minorHAnsi" w:hAnsiTheme="minorHAnsi" w:cstheme="minorHAnsi"/>
        </w:rPr>
        <w:t xml:space="preserve"> </w:t>
      </w:r>
      <w:r w:rsidR="000731DD" w:rsidRPr="007E4ECE">
        <w:rPr>
          <w:rFonts w:asciiTheme="minorHAnsi" w:hAnsiTheme="minorHAnsi" w:cstheme="minorHAnsi"/>
          <w:b/>
        </w:rPr>
        <w:t>.</w:t>
      </w:r>
      <w:proofErr w:type="gramEnd"/>
      <w:r w:rsidR="000731DD" w:rsidRPr="007E4ECE">
        <w:rPr>
          <w:rFonts w:asciiTheme="minorHAnsi" w:hAnsiTheme="minorHAnsi" w:cstheme="minorHAnsi"/>
          <w:b/>
        </w:rPr>
        <w:t>/</w:t>
      </w:r>
      <w:r w:rsidR="00565867" w:rsidRPr="007E4ECE">
        <w:rPr>
          <w:rFonts w:asciiTheme="minorHAnsi" w:hAnsiTheme="minorHAnsi" w:cstheme="minorHAnsi"/>
          <w:b/>
        </w:rPr>
        <w:t>Portcreator</w:t>
      </w:r>
      <w:r w:rsidRPr="007E4ECE">
        <w:rPr>
          <w:rFonts w:asciiTheme="minorHAnsi" w:hAnsiTheme="minorHAnsi" w:cstheme="minorHAnsi"/>
          <w:b/>
        </w:rPr>
        <w:t>2021</w:t>
      </w:r>
      <w:r w:rsidRPr="007E4ECE">
        <w:rPr>
          <w:rFonts w:asciiTheme="minorHAnsi" w:hAnsiTheme="minorHAnsi" w:cstheme="minorHAnsi"/>
        </w:rPr>
        <w:t>)</w:t>
      </w:r>
    </w:p>
    <w:p w14:paraId="479283E9" w14:textId="1B4ED9EE" w:rsidR="00BE1A99" w:rsidRPr="007E4ECE" w:rsidRDefault="00BE1A99" w:rsidP="007E4ECE">
      <w:pPr>
        <w:pStyle w:val="ListParagraph"/>
        <w:numPr>
          <w:ilvl w:val="1"/>
          <w:numId w:val="22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The </w:t>
      </w:r>
      <w:r w:rsidR="00565867" w:rsidRPr="007E4ECE">
        <w:rPr>
          <w:rFonts w:asciiTheme="minorHAnsi" w:hAnsiTheme="minorHAnsi" w:cstheme="minorHAnsi"/>
        </w:rPr>
        <w:t>Portcreator</w:t>
      </w:r>
      <w:r w:rsidRPr="007E4ECE">
        <w:rPr>
          <w:rFonts w:asciiTheme="minorHAnsi" w:hAnsiTheme="minorHAnsi" w:cstheme="minorHAnsi"/>
        </w:rPr>
        <w:t xml:space="preserve">2021 is simple tool that generates open ports on </w:t>
      </w:r>
      <w:r w:rsidR="000731DD" w:rsidRPr="007E4ECE">
        <w:rPr>
          <w:rFonts w:asciiTheme="minorHAnsi" w:hAnsiTheme="minorHAnsi" w:cstheme="minorHAnsi"/>
        </w:rPr>
        <w:t xml:space="preserve">your </w:t>
      </w:r>
      <w:r w:rsidRPr="007E4ECE">
        <w:rPr>
          <w:rFonts w:asciiTheme="minorHAnsi" w:hAnsiTheme="minorHAnsi" w:cstheme="minorHAnsi"/>
        </w:rPr>
        <w:t>network interfaces</w:t>
      </w:r>
    </w:p>
    <w:p w14:paraId="74E12342" w14:textId="4E5FDC68" w:rsidR="00A45A0B" w:rsidRPr="007E4ECE" w:rsidRDefault="00A45A0B" w:rsidP="007E4EC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Provide screen shots showing the output of </w:t>
      </w:r>
      <w:r w:rsidR="000731DD" w:rsidRPr="007E4ECE">
        <w:rPr>
          <w:rFonts w:asciiTheme="minorHAnsi" w:hAnsiTheme="minorHAnsi" w:cstheme="minorHAnsi"/>
        </w:rPr>
        <w:t xml:space="preserve">the </w:t>
      </w:r>
      <w:r w:rsidRPr="007E4ECE">
        <w:rPr>
          <w:rFonts w:asciiTheme="minorHAnsi" w:hAnsiTheme="minorHAnsi" w:cstheme="minorHAnsi"/>
        </w:rPr>
        <w:t xml:space="preserve">port scanner. Only show the open </w:t>
      </w:r>
      <w:proofErr w:type="gramStart"/>
      <w:r w:rsidRPr="007E4ECE">
        <w:rPr>
          <w:rFonts w:asciiTheme="minorHAnsi" w:hAnsiTheme="minorHAnsi" w:cstheme="minorHAnsi"/>
        </w:rPr>
        <w:t>ports?</w:t>
      </w:r>
      <w:proofErr w:type="gramEnd"/>
    </w:p>
    <w:p w14:paraId="66EEDA91" w14:textId="5AD24FC4" w:rsidR="00565867" w:rsidRPr="007E4ECE" w:rsidRDefault="00565867" w:rsidP="007E4ECE">
      <w:pPr>
        <w:pStyle w:val="ListParagraph"/>
        <w:numPr>
          <w:ilvl w:val="1"/>
          <w:numId w:val="22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Generate a file with all the open ports on your</w:t>
      </w:r>
      <w:r w:rsidR="000731DD" w:rsidRPr="007E4ECE">
        <w:rPr>
          <w:rFonts w:asciiTheme="minorHAnsi" w:hAnsiTheme="minorHAnsi" w:cstheme="minorHAnsi"/>
        </w:rPr>
        <w:t xml:space="preserve"> 2</w:t>
      </w:r>
      <w:r w:rsidRPr="007E4ECE">
        <w:rPr>
          <w:rFonts w:asciiTheme="minorHAnsi" w:hAnsiTheme="minorHAnsi" w:cstheme="minorHAnsi"/>
        </w:rPr>
        <w:t xml:space="preserve"> IP interfaces ONLY.</w:t>
      </w:r>
    </w:p>
    <w:p w14:paraId="77F7EC85" w14:textId="3B16F4FF" w:rsidR="00212514" w:rsidRPr="007E4ECE" w:rsidRDefault="003A2256" w:rsidP="007E4ECE">
      <w:pPr>
        <w:pStyle w:val="Heading2"/>
        <w:spacing w:before="0" w:after="0"/>
        <w:rPr>
          <w:rFonts w:asciiTheme="minorHAnsi" w:hAnsiTheme="minorHAnsi" w:cstheme="minorHAnsi"/>
          <w:sz w:val="22"/>
          <w:szCs w:val="22"/>
        </w:rPr>
      </w:pPr>
      <w:bookmarkStart w:id="5" w:name="_Toc67897545"/>
      <w:r w:rsidRPr="007E4ECE">
        <w:rPr>
          <w:rFonts w:asciiTheme="minorHAnsi" w:hAnsiTheme="minorHAnsi" w:cstheme="minorHAnsi"/>
          <w:sz w:val="22"/>
          <w:szCs w:val="22"/>
        </w:rPr>
        <w:t>Questions 2 (</w:t>
      </w:r>
      <w:r w:rsidR="009A5A04" w:rsidRPr="007E4ECE">
        <w:rPr>
          <w:rFonts w:asciiTheme="minorHAnsi" w:hAnsiTheme="minorHAnsi" w:cstheme="minorHAnsi"/>
          <w:sz w:val="22"/>
          <w:szCs w:val="22"/>
        </w:rPr>
        <w:t>5pts</w:t>
      </w:r>
      <w:r w:rsidRPr="007E4ECE">
        <w:rPr>
          <w:rFonts w:asciiTheme="minorHAnsi" w:hAnsiTheme="minorHAnsi" w:cstheme="minorHAnsi"/>
          <w:sz w:val="22"/>
          <w:szCs w:val="22"/>
        </w:rPr>
        <w:t>)</w:t>
      </w:r>
      <w:bookmarkEnd w:id="5"/>
    </w:p>
    <w:p w14:paraId="08F7983A" w14:textId="77777777" w:rsidR="00BE1A99" w:rsidRPr="007E4ECE" w:rsidRDefault="00BE1A99" w:rsidP="007E4EC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How many possible TCP ports can there be on a system?</w:t>
      </w:r>
    </w:p>
    <w:p w14:paraId="26130962" w14:textId="77777777" w:rsidR="00BE1A99" w:rsidRPr="007E4ECE" w:rsidRDefault="00BE1A99" w:rsidP="007E4EC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Can a regular user generate ports below 1024?</w:t>
      </w:r>
    </w:p>
    <w:p w14:paraId="0079670F" w14:textId="77777777" w:rsidR="00A45A0B" w:rsidRPr="007E4ECE" w:rsidRDefault="00A45A0B" w:rsidP="007E4EC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Do open ports automatically mean that there is a vulnerability?</w:t>
      </w:r>
    </w:p>
    <w:p w14:paraId="090121DB" w14:textId="77777777" w:rsidR="00A45A0B" w:rsidRPr="007E4ECE" w:rsidRDefault="00A45A0B" w:rsidP="007E4EC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What determines whether a port is vulnerable?</w:t>
      </w:r>
    </w:p>
    <w:p w14:paraId="24741173" w14:textId="27465177" w:rsidR="00212514" w:rsidRPr="007E4ECE" w:rsidRDefault="00A45A0B" w:rsidP="007E4EC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</w:rPr>
      </w:pPr>
      <w:r w:rsidRPr="007E4ECE">
        <w:rPr>
          <w:rFonts w:asciiTheme="minorHAnsi" w:hAnsiTheme="minorHAnsi" w:cstheme="minorHAnsi"/>
        </w:rPr>
        <w:t xml:space="preserve">Name at least two services (on Windows/Linux) that you should </w:t>
      </w:r>
      <w:r w:rsidR="000731DD" w:rsidRPr="007E4ECE">
        <w:rPr>
          <w:rFonts w:asciiTheme="minorHAnsi" w:hAnsiTheme="minorHAnsi" w:cstheme="minorHAnsi"/>
        </w:rPr>
        <w:t>shutdown if you find</w:t>
      </w:r>
      <w:r w:rsidR="008C131B" w:rsidRPr="007E4ECE">
        <w:rPr>
          <w:rFonts w:asciiTheme="minorHAnsi" w:hAnsiTheme="minorHAnsi" w:cstheme="minorHAnsi"/>
        </w:rPr>
        <w:t xml:space="preserve"> that service</w:t>
      </w:r>
      <w:r w:rsidRPr="007E4ECE">
        <w:rPr>
          <w:rFonts w:asciiTheme="minorHAnsi" w:hAnsiTheme="minorHAnsi" w:cstheme="minorHAnsi"/>
        </w:rPr>
        <w:t xml:space="preserve"> running.</w:t>
      </w:r>
    </w:p>
    <w:p w14:paraId="568CDC48" w14:textId="56548491" w:rsidR="00565867" w:rsidRPr="007E4ECE" w:rsidRDefault="00565867" w:rsidP="007E4ECE">
      <w:pPr>
        <w:pStyle w:val="Heading2"/>
        <w:spacing w:before="0" w:after="0"/>
        <w:rPr>
          <w:rFonts w:asciiTheme="minorHAnsi" w:hAnsiTheme="minorHAnsi" w:cstheme="minorHAnsi"/>
          <w:sz w:val="22"/>
          <w:szCs w:val="22"/>
        </w:rPr>
      </w:pPr>
      <w:r w:rsidRPr="007E4ECE">
        <w:rPr>
          <w:rFonts w:asciiTheme="minorHAnsi" w:hAnsiTheme="minorHAnsi" w:cstheme="minorHAnsi"/>
          <w:sz w:val="22"/>
          <w:szCs w:val="22"/>
        </w:rPr>
        <w:t>Submit:</w:t>
      </w:r>
    </w:p>
    <w:p w14:paraId="514952BF" w14:textId="77777777" w:rsidR="00565867" w:rsidRPr="007E4ECE" w:rsidRDefault="00565867" w:rsidP="007E4EC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The python files</w:t>
      </w:r>
    </w:p>
    <w:p w14:paraId="6C2E4096" w14:textId="77777777" w:rsidR="00565867" w:rsidRPr="007E4ECE" w:rsidRDefault="00565867" w:rsidP="007E4EC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The screenshots of program output</w:t>
      </w:r>
    </w:p>
    <w:p w14:paraId="036EA06C" w14:textId="293F95D0" w:rsidR="00565867" w:rsidRPr="007E4ECE" w:rsidRDefault="00565867" w:rsidP="007E4EC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File containing open network ports. </w:t>
      </w:r>
    </w:p>
    <w:p w14:paraId="07630895" w14:textId="53989BE4" w:rsidR="008C131B" w:rsidRDefault="008C131B" w:rsidP="007E4EC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Answers to questions.</w:t>
      </w:r>
    </w:p>
    <w:p w14:paraId="20A15DDC" w14:textId="77777777" w:rsidR="00142FD6" w:rsidRPr="007E4ECE" w:rsidRDefault="00142FD6" w:rsidP="00142FD6">
      <w:pPr>
        <w:pStyle w:val="ListParagraph"/>
        <w:rPr>
          <w:rFonts w:asciiTheme="minorHAnsi" w:hAnsiTheme="minorHAnsi" w:cstheme="minorHAnsi"/>
        </w:rPr>
      </w:pPr>
    </w:p>
    <w:p w14:paraId="269E761C" w14:textId="1ADBE6BE" w:rsidR="00B50963" w:rsidRPr="007E4ECE" w:rsidRDefault="00B50963" w:rsidP="007E4ECE">
      <w:pPr>
        <w:pStyle w:val="Heading1"/>
        <w:spacing w:before="0" w:after="0"/>
        <w:rPr>
          <w:rFonts w:asciiTheme="minorHAnsi" w:hAnsiTheme="minorHAnsi" w:cstheme="minorHAnsi"/>
          <w:sz w:val="22"/>
          <w:szCs w:val="22"/>
        </w:rPr>
      </w:pPr>
      <w:bookmarkStart w:id="6" w:name="_Toc67897546"/>
      <w:r w:rsidRPr="007E4ECE">
        <w:rPr>
          <w:rFonts w:asciiTheme="minorHAnsi" w:hAnsiTheme="minorHAnsi" w:cstheme="minorHAnsi"/>
          <w:sz w:val="22"/>
          <w:szCs w:val="22"/>
        </w:rPr>
        <w:t xml:space="preserve">Problem </w:t>
      </w:r>
      <w:proofErr w:type="gramStart"/>
      <w:r w:rsidR="001C39D4" w:rsidRPr="007E4ECE">
        <w:rPr>
          <w:rFonts w:asciiTheme="minorHAnsi" w:hAnsiTheme="minorHAnsi" w:cstheme="minorHAnsi"/>
          <w:sz w:val="22"/>
          <w:szCs w:val="22"/>
        </w:rPr>
        <w:t>3</w:t>
      </w:r>
      <w:r w:rsidR="00436212" w:rsidRPr="007E4ECE">
        <w:rPr>
          <w:rFonts w:asciiTheme="minorHAnsi" w:hAnsiTheme="minorHAnsi" w:cstheme="minorHAnsi"/>
          <w:sz w:val="22"/>
          <w:szCs w:val="22"/>
        </w:rPr>
        <w:t xml:space="preserve">  (</w:t>
      </w:r>
      <w:proofErr w:type="gramEnd"/>
      <w:r w:rsidR="00961E8A" w:rsidRPr="007E4ECE">
        <w:rPr>
          <w:rFonts w:asciiTheme="minorHAnsi" w:hAnsiTheme="minorHAnsi" w:cstheme="minorHAnsi"/>
          <w:sz w:val="22"/>
          <w:szCs w:val="22"/>
        </w:rPr>
        <w:t>3</w:t>
      </w:r>
      <w:r w:rsidR="00436212" w:rsidRPr="007E4ECE">
        <w:rPr>
          <w:rFonts w:asciiTheme="minorHAnsi" w:hAnsiTheme="minorHAnsi" w:cstheme="minorHAnsi"/>
          <w:sz w:val="22"/>
          <w:szCs w:val="22"/>
        </w:rPr>
        <w:t>0)</w:t>
      </w:r>
      <w:bookmarkEnd w:id="6"/>
    </w:p>
    <w:p w14:paraId="63E84038" w14:textId="35DE6390" w:rsidR="00C331D4" w:rsidRPr="007E4ECE" w:rsidRDefault="00565867" w:rsidP="007E4ECE">
      <w:p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Banner Grabbing involves the process of connecting to</w:t>
      </w:r>
      <w:r w:rsidR="00B26239" w:rsidRPr="007E4ECE">
        <w:rPr>
          <w:rFonts w:asciiTheme="minorHAnsi" w:hAnsiTheme="minorHAnsi" w:cstheme="minorHAnsi"/>
        </w:rPr>
        <w:t xml:space="preserve"> and communicating with</w:t>
      </w:r>
      <w:r w:rsidRPr="007E4ECE">
        <w:rPr>
          <w:rFonts w:asciiTheme="minorHAnsi" w:hAnsiTheme="minorHAnsi" w:cstheme="minorHAnsi"/>
        </w:rPr>
        <w:t xml:space="preserve"> a server </w:t>
      </w:r>
      <w:r w:rsidR="00B26239" w:rsidRPr="007E4ECE">
        <w:rPr>
          <w:rFonts w:asciiTheme="minorHAnsi" w:hAnsiTheme="minorHAnsi" w:cstheme="minorHAnsi"/>
        </w:rPr>
        <w:t>to</w:t>
      </w:r>
      <w:r w:rsidRPr="007E4ECE">
        <w:rPr>
          <w:rFonts w:asciiTheme="minorHAnsi" w:hAnsiTheme="minorHAnsi" w:cstheme="minorHAnsi"/>
        </w:rPr>
        <w:t xml:space="preserve"> </w:t>
      </w:r>
      <w:r w:rsidR="00B26239" w:rsidRPr="007E4ECE">
        <w:rPr>
          <w:rFonts w:asciiTheme="minorHAnsi" w:hAnsiTheme="minorHAnsi" w:cstheme="minorHAnsi"/>
        </w:rPr>
        <w:t xml:space="preserve">potentially </w:t>
      </w:r>
      <w:r w:rsidRPr="007E4ECE">
        <w:rPr>
          <w:rFonts w:asciiTheme="minorHAnsi" w:hAnsiTheme="minorHAnsi" w:cstheme="minorHAnsi"/>
        </w:rPr>
        <w:t>gain information about</w:t>
      </w:r>
      <w:r w:rsidR="00B26239" w:rsidRPr="007E4ECE">
        <w:rPr>
          <w:rFonts w:asciiTheme="minorHAnsi" w:hAnsiTheme="minorHAnsi" w:cstheme="minorHAnsi"/>
        </w:rPr>
        <w:t xml:space="preserve"> the</w:t>
      </w:r>
      <w:r w:rsidRPr="007E4ECE">
        <w:rPr>
          <w:rFonts w:asciiTheme="minorHAnsi" w:hAnsiTheme="minorHAnsi" w:cstheme="minorHAnsi"/>
        </w:rPr>
        <w:t xml:space="preserve"> type of server</w:t>
      </w:r>
      <w:r w:rsidR="00B26239" w:rsidRPr="007E4ECE">
        <w:rPr>
          <w:rFonts w:asciiTheme="minorHAnsi" w:hAnsiTheme="minorHAnsi" w:cstheme="minorHAnsi"/>
        </w:rPr>
        <w:t xml:space="preserve"> and service</w:t>
      </w:r>
      <w:r w:rsidR="008C131B" w:rsidRPr="007E4ECE">
        <w:rPr>
          <w:rFonts w:asciiTheme="minorHAnsi" w:hAnsiTheme="minorHAnsi" w:cstheme="minorHAnsi"/>
        </w:rPr>
        <w:t>s</w:t>
      </w:r>
      <w:r w:rsidR="00B26239" w:rsidRPr="007E4ECE">
        <w:rPr>
          <w:rFonts w:asciiTheme="minorHAnsi" w:hAnsiTheme="minorHAnsi" w:cstheme="minorHAnsi"/>
        </w:rPr>
        <w:t xml:space="preserve"> being provided</w:t>
      </w:r>
      <w:r w:rsidR="00722058" w:rsidRPr="007E4ECE">
        <w:rPr>
          <w:rFonts w:asciiTheme="minorHAnsi" w:hAnsiTheme="minorHAnsi" w:cstheme="minorHAnsi"/>
        </w:rPr>
        <w:t xml:space="preserve">. It can be used by White, </w:t>
      </w:r>
      <w:proofErr w:type="gramStart"/>
      <w:r w:rsidR="00722058" w:rsidRPr="007E4ECE">
        <w:rPr>
          <w:rFonts w:asciiTheme="minorHAnsi" w:hAnsiTheme="minorHAnsi" w:cstheme="minorHAnsi"/>
        </w:rPr>
        <w:t>Black</w:t>
      </w:r>
      <w:proofErr w:type="gramEnd"/>
      <w:r w:rsidR="00722058" w:rsidRPr="007E4ECE">
        <w:rPr>
          <w:rFonts w:asciiTheme="minorHAnsi" w:hAnsiTheme="minorHAnsi" w:cstheme="minorHAnsi"/>
        </w:rPr>
        <w:t xml:space="preserve"> and Gray hat hackers to provide useful inform that could lead to potential exploit(s).</w:t>
      </w:r>
    </w:p>
    <w:p w14:paraId="21464D8F" w14:textId="33F8B9E9" w:rsidR="00722058" w:rsidRPr="007E4ECE" w:rsidRDefault="00722058" w:rsidP="007E4ECE">
      <w:p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During a user’s usual interaction of these services these bits of information are hidden from the average user. In this section we will see how it could be possible to extract useful information.</w:t>
      </w:r>
    </w:p>
    <w:p w14:paraId="23258613" w14:textId="6800F8F5" w:rsidR="00722058" w:rsidRPr="007E4ECE" w:rsidRDefault="00722058" w:rsidP="007E4ECE">
      <w:p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Try the following to get an idea of the tool to be built.</w:t>
      </w:r>
    </w:p>
    <w:p w14:paraId="085BBCA1" w14:textId="0653CDF0" w:rsidR="00B26239" w:rsidRPr="007E4ECE" w:rsidRDefault="00961E8A" w:rsidP="007E4ECE">
      <w:pPr>
        <w:pStyle w:val="Heading2"/>
        <w:spacing w:before="0" w:after="0"/>
        <w:rPr>
          <w:rFonts w:asciiTheme="minorHAnsi" w:hAnsiTheme="minorHAnsi" w:cstheme="minorHAnsi"/>
          <w:sz w:val="22"/>
          <w:szCs w:val="22"/>
        </w:rPr>
      </w:pPr>
      <w:r w:rsidRPr="007E4ECE">
        <w:rPr>
          <w:rFonts w:asciiTheme="minorHAnsi" w:hAnsiTheme="minorHAnsi" w:cstheme="minorHAnsi"/>
          <w:sz w:val="22"/>
          <w:szCs w:val="22"/>
        </w:rPr>
        <w:t>Testing Ground:</w:t>
      </w:r>
    </w:p>
    <w:p w14:paraId="581017AC" w14:textId="069F675E" w:rsidR="00961E8A" w:rsidRPr="007E4ECE" w:rsidRDefault="00961E8A" w:rsidP="007E4ECE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Install </w:t>
      </w:r>
      <w:proofErr w:type="spellStart"/>
      <w:r w:rsidRPr="007E4ECE">
        <w:rPr>
          <w:rFonts w:asciiTheme="minorHAnsi" w:hAnsiTheme="minorHAnsi" w:cstheme="minorHAnsi"/>
        </w:rPr>
        <w:t>openssh</w:t>
      </w:r>
      <w:proofErr w:type="spellEnd"/>
      <w:r w:rsidRPr="007E4ECE">
        <w:rPr>
          <w:rFonts w:asciiTheme="minorHAnsi" w:hAnsiTheme="minorHAnsi" w:cstheme="minorHAnsi"/>
        </w:rPr>
        <w:t>-server</w:t>
      </w:r>
    </w:p>
    <w:p w14:paraId="2C4D3C0B" w14:textId="5FF019DD" w:rsidR="00961E8A" w:rsidRPr="007E4ECE" w:rsidRDefault="00961E8A" w:rsidP="007E4ECE">
      <w:pPr>
        <w:pStyle w:val="ListParagraph"/>
        <w:rPr>
          <w:rFonts w:asciiTheme="minorHAnsi" w:hAnsiTheme="minorHAnsi" w:cstheme="minorHAnsi"/>
          <w:b/>
        </w:rPr>
      </w:pPr>
      <w:proofErr w:type="spellStart"/>
      <w:r w:rsidRPr="007E4ECE">
        <w:rPr>
          <w:rFonts w:asciiTheme="minorHAnsi" w:hAnsiTheme="minorHAnsi" w:cstheme="minorHAnsi"/>
          <w:b/>
        </w:rPr>
        <w:t>sudo</w:t>
      </w:r>
      <w:proofErr w:type="spellEnd"/>
      <w:r w:rsidRPr="007E4ECE">
        <w:rPr>
          <w:rFonts w:asciiTheme="minorHAnsi" w:hAnsiTheme="minorHAnsi" w:cstheme="minorHAnsi"/>
          <w:b/>
        </w:rPr>
        <w:t xml:space="preserve"> apt install </w:t>
      </w:r>
      <w:proofErr w:type="spellStart"/>
      <w:r w:rsidRPr="007E4ECE">
        <w:rPr>
          <w:rFonts w:asciiTheme="minorHAnsi" w:hAnsiTheme="minorHAnsi" w:cstheme="minorHAnsi"/>
          <w:b/>
        </w:rPr>
        <w:t>openssh</w:t>
      </w:r>
      <w:proofErr w:type="spellEnd"/>
      <w:r w:rsidRPr="007E4ECE">
        <w:rPr>
          <w:rFonts w:asciiTheme="minorHAnsi" w:hAnsiTheme="minorHAnsi" w:cstheme="minorHAnsi"/>
          <w:b/>
        </w:rPr>
        <w:t>-server</w:t>
      </w:r>
    </w:p>
    <w:p w14:paraId="191D2C12" w14:textId="197D9B05" w:rsidR="00961E8A" w:rsidRPr="007E4ECE" w:rsidRDefault="00961E8A" w:rsidP="007E4ECE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Run </w:t>
      </w:r>
      <w:proofErr w:type="spellStart"/>
      <w:r w:rsidRPr="007E4ECE">
        <w:rPr>
          <w:rFonts w:asciiTheme="minorHAnsi" w:hAnsiTheme="minorHAnsi" w:cstheme="minorHAnsi"/>
        </w:rPr>
        <w:t>openssh</w:t>
      </w:r>
      <w:proofErr w:type="spellEnd"/>
      <w:r w:rsidRPr="007E4ECE">
        <w:rPr>
          <w:rFonts w:asciiTheme="minorHAnsi" w:hAnsiTheme="minorHAnsi" w:cstheme="minorHAnsi"/>
        </w:rPr>
        <w:t>-server</w:t>
      </w:r>
    </w:p>
    <w:p w14:paraId="02B0D63A" w14:textId="69326292" w:rsidR="00961E8A" w:rsidRPr="007E4ECE" w:rsidRDefault="00961E8A" w:rsidP="007E4ECE">
      <w:pPr>
        <w:pStyle w:val="ListParagraph"/>
        <w:rPr>
          <w:rFonts w:asciiTheme="minorHAnsi" w:hAnsiTheme="minorHAnsi" w:cstheme="minorHAnsi"/>
          <w:b/>
        </w:rPr>
      </w:pPr>
      <w:proofErr w:type="spellStart"/>
      <w:r w:rsidRPr="007E4ECE">
        <w:rPr>
          <w:rFonts w:asciiTheme="minorHAnsi" w:hAnsiTheme="minorHAnsi" w:cstheme="minorHAnsi"/>
          <w:b/>
        </w:rPr>
        <w:t>sudo</w:t>
      </w:r>
      <w:proofErr w:type="spellEnd"/>
      <w:r w:rsidRPr="007E4ECE">
        <w:rPr>
          <w:rFonts w:asciiTheme="minorHAnsi" w:hAnsiTheme="minorHAnsi" w:cstheme="minorHAnsi"/>
          <w:b/>
        </w:rPr>
        <w:t xml:space="preserve"> </w:t>
      </w:r>
      <w:proofErr w:type="spellStart"/>
      <w:r w:rsidRPr="007E4ECE">
        <w:rPr>
          <w:rFonts w:asciiTheme="minorHAnsi" w:hAnsiTheme="minorHAnsi" w:cstheme="minorHAnsi"/>
          <w:b/>
        </w:rPr>
        <w:t>systemctl</w:t>
      </w:r>
      <w:proofErr w:type="spellEnd"/>
      <w:r w:rsidRPr="007E4ECE">
        <w:rPr>
          <w:rFonts w:asciiTheme="minorHAnsi" w:hAnsiTheme="minorHAnsi" w:cstheme="minorHAnsi"/>
          <w:b/>
        </w:rPr>
        <w:t xml:space="preserve"> start </w:t>
      </w:r>
      <w:proofErr w:type="spellStart"/>
      <w:r w:rsidRPr="007E4ECE">
        <w:rPr>
          <w:rFonts w:asciiTheme="minorHAnsi" w:hAnsiTheme="minorHAnsi" w:cstheme="minorHAnsi"/>
          <w:b/>
        </w:rPr>
        <w:t>ssh</w:t>
      </w:r>
      <w:proofErr w:type="spellEnd"/>
    </w:p>
    <w:p w14:paraId="4CFC67E9" w14:textId="4B79B85B" w:rsidR="00961E8A" w:rsidRPr="007E4ECE" w:rsidRDefault="00961E8A" w:rsidP="007E4ECE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Start python http server</w:t>
      </w:r>
    </w:p>
    <w:p w14:paraId="5D875614" w14:textId="77777777" w:rsidR="00961E8A" w:rsidRPr="007E4ECE" w:rsidRDefault="00961E8A" w:rsidP="007E4ECE">
      <w:pPr>
        <w:pStyle w:val="ListParagraph"/>
        <w:rPr>
          <w:rFonts w:asciiTheme="minorHAnsi" w:hAnsiTheme="minorHAnsi" w:cstheme="minorHAnsi"/>
        </w:rPr>
      </w:pPr>
      <w:proofErr w:type="spellStart"/>
      <w:r w:rsidRPr="007E4ECE">
        <w:rPr>
          <w:rFonts w:asciiTheme="minorHAnsi" w:hAnsiTheme="minorHAnsi" w:cstheme="minorHAnsi"/>
          <w:i/>
        </w:rPr>
        <w:t>gary@</w:t>
      </w:r>
      <w:proofErr w:type="gramStart"/>
      <w:r w:rsidRPr="007E4ECE">
        <w:rPr>
          <w:rFonts w:asciiTheme="minorHAnsi" w:hAnsiTheme="minorHAnsi" w:cstheme="minorHAnsi"/>
          <w:i/>
        </w:rPr>
        <w:t>ubuntu</w:t>
      </w:r>
      <w:proofErr w:type="spellEnd"/>
      <w:r w:rsidRPr="007E4ECE">
        <w:rPr>
          <w:rFonts w:asciiTheme="minorHAnsi" w:hAnsiTheme="minorHAnsi" w:cstheme="minorHAnsi"/>
          <w:i/>
        </w:rPr>
        <w:t>:~</w:t>
      </w:r>
      <w:proofErr w:type="gramEnd"/>
      <w:r w:rsidRPr="007E4ECE">
        <w:rPr>
          <w:rFonts w:asciiTheme="minorHAnsi" w:hAnsiTheme="minorHAnsi" w:cstheme="minorHAnsi"/>
          <w:i/>
        </w:rPr>
        <w:t>$</w:t>
      </w:r>
      <w:r w:rsidRPr="007E4ECE">
        <w:rPr>
          <w:rFonts w:asciiTheme="minorHAnsi" w:hAnsiTheme="minorHAnsi" w:cstheme="minorHAnsi"/>
        </w:rPr>
        <w:t xml:space="preserve"> </w:t>
      </w:r>
      <w:r w:rsidRPr="007E4ECE">
        <w:rPr>
          <w:rFonts w:asciiTheme="minorHAnsi" w:hAnsiTheme="minorHAnsi" w:cstheme="minorHAnsi"/>
          <w:b/>
        </w:rPr>
        <w:t xml:space="preserve">python3 -m </w:t>
      </w:r>
      <w:proofErr w:type="spellStart"/>
      <w:r w:rsidRPr="007E4ECE">
        <w:rPr>
          <w:rFonts w:asciiTheme="minorHAnsi" w:hAnsiTheme="minorHAnsi" w:cstheme="minorHAnsi"/>
          <w:b/>
        </w:rPr>
        <w:t>http.server</w:t>
      </w:r>
      <w:proofErr w:type="spellEnd"/>
    </w:p>
    <w:p w14:paraId="17A26649" w14:textId="5166CED6" w:rsidR="00961E8A" w:rsidRPr="007E4ECE" w:rsidRDefault="00961E8A" w:rsidP="007E4ECE">
      <w:pPr>
        <w:pStyle w:val="ListParagraph"/>
        <w:rPr>
          <w:rFonts w:asciiTheme="minorHAnsi" w:hAnsiTheme="minorHAnsi" w:cstheme="minorHAnsi"/>
          <w:i/>
          <w:color w:val="4F81BD" w:themeColor="accent1"/>
        </w:rPr>
      </w:pPr>
      <w:r w:rsidRPr="007E4ECE">
        <w:rPr>
          <w:rFonts w:asciiTheme="minorHAnsi" w:hAnsiTheme="minorHAnsi" w:cstheme="minorHAnsi"/>
          <w:i/>
          <w:color w:val="4F81BD" w:themeColor="accent1"/>
        </w:rPr>
        <w:t>Serving HTTP on 0.0.0.0 port 8000 (http://0.0.0.0:8000/) ...</w:t>
      </w:r>
    </w:p>
    <w:p w14:paraId="7019D0DD" w14:textId="57DF5450" w:rsidR="00961E8A" w:rsidRPr="007E4ECE" w:rsidRDefault="00961E8A" w:rsidP="007E4ECE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053E364D" wp14:editId="45587C20">
            <wp:simplePos x="0" y="0"/>
            <wp:positionH relativeFrom="column">
              <wp:posOffset>484094</wp:posOffset>
            </wp:positionH>
            <wp:positionV relativeFrom="paragraph">
              <wp:posOffset>292917</wp:posOffset>
            </wp:positionV>
            <wp:extent cx="2994920" cy="17908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ECE">
        <w:rPr>
          <w:rFonts w:asciiTheme="minorHAnsi" w:hAnsiTheme="minorHAnsi" w:cstheme="minorHAnsi"/>
        </w:rPr>
        <w:t xml:space="preserve">Get Banner with </w:t>
      </w:r>
      <w:proofErr w:type="spellStart"/>
      <w:r w:rsidRPr="007E4ECE">
        <w:rPr>
          <w:rFonts w:asciiTheme="minorHAnsi" w:hAnsiTheme="minorHAnsi" w:cstheme="minorHAnsi"/>
        </w:rPr>
        <w:t>netcat</w:t>
      </w:r>
      <w:proofErr w:type="spellEnd"/>
      <w:r w:rsidRPr="007E4ECE">
        <w:rPr>
          <w:rFonts w:asciiTheme="minorHAnsi" w:hAnsiTheme="minorHAnsi" w:cstheme="minorHAnsi"/>
        </w:rPr>
        <w:t xml:space="preserve"> for both services.</w:t>
      </w:r>
    </w:p>
    <w:p w14:paraId="473BBE14" w14:textId="449CBDAB" w:rsidR="00C331D4" w:rsidRPr="007E4ECE" w:rsidRDefault="00C331D4" w:rsidP="007E4ECE">
      <w:pPr>
        <w:rPr>
          <w:rFonts w:asciiTheme="minorHAnsi" w:hAnsiTheme="minorHAnsi" w:cstheme="minorHAnsi"/>
        </w:rPr>
      </w:pPr>
    </w:p>
    <w:p w14:paraId="5DA92364" w14:textId="0397E260" w:rsidR="00F71321" w:rsidRPr="007E4ECE" w:rsidRDefault="006D78CA" w:rsidP="007E4ECE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If you are not using kali for this lab you must s</w:t>
      </w:r>
      <w:r w:rsidR="00F71321" w:rsidRPr="007E4ECE">
        <w:rPr>
          <w:rFonts w:asciiTheme="minorHAnsi" w:hAnsiTheme="minorHAnsi" w:cstheme="minorHAnsi"/>
        </w:rPr>
        <w:t xml:space="preserve">etup </w:t>
      </w:r>
      <w:proofErr w:type="spellStart"/>
      <w:r w:rsidR="00F71321" w:rsidRPr="007E4ECE">
        <w:rPr>
          <w:rFonts w:asciiTheme="minorHAnsi" w:hAnsiTheme="minorHAnsi" w:cstheme="minorHAnsi"/>
          <w:b/>
        </w:rPr>
        <w:t>searchsploit</w:t>
      </w:r>
      <w:proofErr w:type="spellEnd"/>
      <w:r w:rsidR="00F71321" w:rsidRPr="007E4ECE">
        <w:rPr>
          <w:rFonts w:asciiTheme="minorHAnsi" w:hAnsiTheme="minorHAnsi" w:cstheme="minorHAnsi"/>
        </w:rPr>
        <w:t xml:space="preserve"> locally on your VM (takes about 200MB) </w:t>
      </w:r>
    </w:p>
    <w:p w14:paraId="55CBB0CA" w14:textId="64A232F9" w:rsidR="00B079EA" w:rsidRPr="007E4ECE" w:rsidRDefault="00B079EA" w:rsidP="007E4EC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r w:rsidRPr="007E4ECE">
        <w:rPr>
          <w:rFonts w:asciiTheme="minorHAnsi" w:hAnsiTheme="minorHAnsi" w:cstheme="minorHAnsi"/>
          <w:b/>
        </w:rPr>
        <w:t>cd ~</w:t>
      </w:r>
    </w:p>
    <w:p w14:paraId="3CBF8D51" w14:textId="2401028D" w:rsidR="00F71321" w:rsidRPr="007E4ECE" w:rsidRDefault="00F71321" w:rsidP="007E4EC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r w:rsidRPr="007E4ECE">
        <w:rPr>
          <w:rFonts w:asciiTheme="minorHAnsi" w:hAnsiTheme="minorHAnsi" w:cstheme="minorHAnsi"/>
          <w:b/>
        </w:rPr>
        <w:t xml:space="preserve">git clone </w:t>
      </w:r>
      <w:r w:rsidR="006D78CA" w:rsidRPr="007E4ECE">
        <w:rPr>
          <w:rFonts w:asciiTheme="minorHAnsi" w:hAnsiTheme="minorHAnsi" w:cstheme="minorHAnsi"/>
          <w:b/>
        </w:rPr>
        <w:t>https://github.com/offensive-security/exploit-database.git</w:t>
      </w:r>
    </w:p>
    <w:p w14:paraId="6A7F6C91" w14:textId="7C6A6D05" w:rsidR="006D78CA" w:rsidRPr="007E4ECE" w:rsidRDefault="00B079EA" w:rsidP="007E4EC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proofErr w:type="spellStart"/>
      <w:r w:rsidRPr="007E4ECE">
        <w:rPr>
          <w:rFonts w:asciiTheme="minorHAnsi" w:hAnsiTheme="minorHAnsi" w:cstheme="minorHAnsi"/>
          <w:b/>
        </w:rPr>
        <w:t>sudo</w:t>
      </w:r>
      <w:proofErr w:type="spellEnd"/>
      <w:r w:rsidRPr="007E4ECE">
        <w:rPr>
          <w:rFonts w:asciiTheme="minorHAnsi" w:hAnsiTheme="minorHAnsi" w:cstheme="minorHAnsi"/>
          <w:b/>
        </w:rPr>
        <w:t xml:space="preserve"> apt update</w:t>
      </w:r>
    </w:p>
    <w:p w14:paraId="19E55D71" w14:textId="53A63839" w:rsidR="00B079EA" w:rsidRPr="007E4ECE" w:rsidRDefault="00B079EA" w:rsidP="007E4EC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proofErr w:type="gramStart"/>
      <w:r w:rsidRPr="007E4ECE">
        <w:rPr>
          <w:rFonts w:asciiTheme="minorHAnsi" w:hAnsiTheme="minorHAnsi" w:cstheme="minorHAnsi"/>
          <w:b/>
        </w:rPr>
        <w:t>cd .</w:t>
      </w:r>
      <w:proofErr w:type="gramEnd"/>
      <w:r w:rsidRPr="007E4ECE">
        <w:rPr>
          <w:rFonts w:asciiTheme="minorHAnsi" w:hAnsiTheme="minorHAnsi" w:cstheme="minorHAnsi"/>
          <w:b/>
        </w:rPr>
        <w:t>/exploit-database</w:t>
      </w:r>
    </w:p>
    <w:p w14:paraId="2AC7C3BE" w14:textId="6DBBB9EC" w:rsidR="00B079EA" w:rsidRPr="007E4ECE" w:rsidRDefault="00B079EA" w:rsidP="007E4EC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proofErr w:type="spellStart"/>
      <w:r w:rsidRPr="007E4ECE">
        <w:rPr>
          <w:rFonts w:asciiTheme="minorHAnsi" w:hAnsiTheme="minorHAnsi" w:cstheme="minorHAnsi"/>
          <w:b/>
        </w:rPr>
        <w:t>sudo</w:t>
      </w:r>
      <w:proofErr w:type="spellEnd"/>
      <w:r w:rsidRPr="007E4ECE">
        <w:rPr>
          <w:rFonts w:asciiTheme="minorHAnsi" w:hAnsiTheme="minorHAnsi" w:cstheme="minorHAnsi"/>
          <w:b/>
        </w:rPr>
        <w:t xml:space="preserve"> </w:t>
      </w:r>
      <w:proofErr w:type="spellStart"/>
      <w:r w:rsidRPr="007E4ECE">
        <w:rPr>
          <w:rFonts w:asciiTheme="minorHAnsi" w:hAnsiTheme="minorHAnsi" w:cstheme="minorHAnsi"/>
          <w:b/>
        </w:rPr>
        <w:t>mkdir</w:t>
      </w:r>
      <w:proofErr w:type="spellEnd"/>
      <w:r w:rsidRPr="007E4ECE">
        <w:rPr>
          <w:rFonts w:asciiTheme="minorHAnsi" w:hAnsiTheme="minorHAnsi" w:cstheme="minorHAnsi"/>
          <w:b/>
        </w:rPr>
        <w:t xml:space="preserve"> /opt/</w:t>
      </w:r>
      <w:proofErr w:type="spellStart"/>
      <w:r w:rsidRPr="007E4ECE">
        <w:rPr>
          <w:rFonts w:asciiTheme="minorHAnsi" w:hAnsiTheme="minorHAnsi" w:cstheme="minorHAnsi"/>
          <w:b/>
        </w:rPr>
        <w:t>exploitdb</w:t>
      </w:r>
      <w:proofErr w:type="spellEnd"/>
    </w:p>
    <w:p w14:paraId="58E46FFE" w14:textId="375E050F" w:rsidR="00B079EA" w:rsidRPr="007E4ECE" w:rsidRDefault="00B079EA" w:rsidP="007E4EC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proofErr w:type="spellStart"/>
      <w:r w:rsidRPr="007E4ECE">
        <w:rPr>
          <w:rFonts w:asciiTheme="minorHAnsi" w:hAnsiTheme="minorHAnsi" w:cstheme="minorHAnsi"/>
          <w:b/>
        </w:rPr>
        <w:t>sudo</w:t>
      </w:r>
      <w:proofErr w:type="spellEnd"/>
      <w:r w:rsidRPr="007E4ECE">
        <w:rPr>
          <w:rFonts w:asciiTheme="minorHAnsi" w:hAnsiTheme="minorHAnsi" w:cstheme="minorHAnsi"/>
          <w:b/>
        </w:rPr>
        <w:t xml:space="preserve"> cp files_*.csv /opt/</w:t>
      </w:r>
      <w:proofErr w:type="spellStart"/>
      <w:r w:rsidRPr="007E4ECE">
        <w:rPr>
          <w:rFonts w:asciiTheme="minorHAnsi" w:hAnsiTheme="minorHAnsi" w:cstheme="minorHAnsi"/>
          <w:b/>
        </w:rPr>
        <w:t>exploitdb</w:t>
      </w:r>
      <w:proofErr w:type="spellEnd"/>
    </w:p>
    <w:p w14:paraId="6826C81D" w14:textId="77777777" w:rsidR="006D78CA" w:rsidRPr="007E4ECE" w:rsidRDefault="006D78CA" w:rsidP="007E4ECE">
      <w:pPr>
        <w:pStyle w:val="ListParagraph"/>
        <w:rPr>
          <w:rFonts w:asciiTheme="minorHAnsi" w:hAnsiTheme="minorHAnsi" w:cstheme="minorHAnsi"/>
        </w:rPr>
      </w:pPr>
    </w:p>
    <w:p w14:paraId="2E2263EB" w14:textId="2CF4F2C2" w:rsidR="00961E8A" w:rsidRPr="007E4ECE" w:rsidRDefault="00961E8A" w:rsidP="007E4ECE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Manually check to see if there’s an exploit </w:t>
      </w:r>
      <w:r w:rsidR="00F71321" w:rsidRPr="007E4ECE">
        <w:rPr>
          <w:rFonts w:asciiTheme="minorHAnsi" w:hAnsiTheme="minorHAnsi" w:cstheme="minorHAnsi"/>
        </w:rPr>
        <w:t xml:space="preserve">using a tool like </w:t>
      </w:r>
      <w:proofErr w:type="spellStart"/>
      <w:r w:rsidR="00F71321" w:rsidRPr="007E4ECE">
        <w:rPr>
          <w:rFonts w:asciiTheme="minorHAnsi" w:hAnsiTheme="minorHAnsi" w:cstheme="minorHAnsi"/>
        </w:rPr>
        <w:t>searchsploit</w:t>
      </w:r>
      <w:proofErr w:type="spellEnd"/>
    </w:p>
    <w:p w14:paraId="4C11BBF1" w14:textId="00A1360E" w:rsidR="00B079EA" w:rsidRPr="007E4ECE" w:rsidRDefault="00B079EA" w:rsidP="007E4ECE">
      <w:pPr>
        <w:ind w:left="720"/>
        <w:rPr>
          <w:rFonts w:asciiTheme="minorHAnsi" w:hAnsiTheme="minorHAnsi" w:cstheme="minorHAnsi"/>
          <w:b/>
        </w:rPr>
      </w:pPr>
      <w:proofErr w:type="gramStart"/>
      <w:r w:rsidRPr="007E4ECE">
        <w:rPr>
          <w:rFonts w:asciiTheme="minorHAnsi" w:hAnsiTheme="minorHAnsi" w:cstheme="minorHAnsi"/>
          <w:b/>
        </w:rPr>
        <w:t>./</w:t>
      </w:r>
      <w:proofErr w:type="spellStart"/>
      <w:proofErr w:type="gramEnd"/>
      <w:r w:rsidRPr="007E4ECE">
        <w:rPr>
          <w:rFonts w:asciiTheme="minorHAnsi" w:hAnsiTheme="minorHAnsi" w:cstheme="minorHAnsi"/>
          <w:b/>
        </w:rPr>
        <w:t>searchsploit</w:t>
      </w:r>
      <w:proofErr w:type="spellEnd"/>
      <w:r w:rsidRPr="007E4ECE">
        <w:rPr>
          <w:rFonts w:asciiTheme="minorHAnsi" w:hAnsiTheme="minorHAnsi" w:cstheme="minorHAnsi"/>
          <w:b/>
        </w:rPr>
        <w:t xml:space="preserve"> OpenSSH</w:t>
      </w:r>
    </w:p>
    <w:p w14:paraId="43A358BB" w14:textId="019B3F54" w:rsidR="00B079EA" w:rsidRPr="007E4ECE" w:rsidRDefault="00B079EA" w:rsidP="007E4ECE">
      <w:pPr>
        <w:ind w:left="720"/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Are there any services available for you to enumerate?</w:t>
      </w:r>
    </w:p>
    <w:p w14:paraId="62C56872" w14:textId="77777777" w:rsidR="00F71321" w:rsidRPr="007E4ECE" w:rsidRDefault="00F71321" w:rsidP="007E4ECE">
      <w:pPr>
        <w:pStyle w:val="ListParagraph"/>
        <w:rPr>
          <w:rFonts w:asciiTheme="minorHAnsi" w:hAnsiTheme="minorHAnsi" w:cstheme="minorHAnsi"/>
        </w:rPr>
      </w:pPr>
    </w:p>
    <w:p w14:paraId="4F7F53F9" w14:textId="56D3CBFD" w:rsidR="00F71321" w:rsidRPr="007E4ECE" w:rsidRDefault="00B079EA" w:rsidP="007E4ECE">
      <w:pPr>
        <w:pStyle w:val="ListParagraph"/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  <w:noProof/>
        </w:rPr>
        <w:drawing>
          <wp:inline distT="0" distB="0" distL="0" distR="0" wp14:anchorId="67D2E4B9" wp14:editId="604DB720">
            <wp:extent cx="3649916" cy="110603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495" cy="11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8DB1" w14:textId="77777777" w:rsidR="00B079EA" w:rsidRPr="007E4ECE" w:rsidRDefault="00B079EA" w:rsidP="007E4ECE">
      <w:pPr>
        <w:pStyle w:val="ListParagraph"/>
        <w:rPr>
          <w:rFonts w:asciiTheme="minorHAnsi" w:hAnsiTheme="minorHAnsi" w:cstheme="minorHAnsi"/>
        </w:rPr>
      </w:pPr>
    </w:p>
    <w:p w14:paraId="6C05DCB0" w14:textId="30D87D8A" w:rsidR="00961E8A" w:rsidRPr="007E4ECE" w:rsidRDefault="00961E8A" w:rsidP="007E4ECE">
      <w:p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  <w:b/>
        </w:rPr>
        <w:t>Submit</w:t>
      </w:r>
      <w:r w:rsidRPr="007E4ECE">
        <w:rPr>
          <w:rFonts w:asciiTheme="minorHAnsi" w:hAnsiTheme="minorHAnsi" w:cstheme="minorHAnsi"/>
        </w:rPr>
        <w:t xml:space="preserve"> an image of the services running on your VM and also report if either service has any known vulnerability.</w:t>
      </w:r>
    </w:p>
    <w:p w14:paraId="0CE4169E" w14:textId="25446086" w:rsidR="00B079EA" w:rsidRPr="007E4ECE" w:rsidRDefault="00B079EA" w:rsidP="007E4ECE">
      <w:pPr>
        <w:pStyle w:val="Heading2"/>
        <w:spacing w:before="0" w:after="0"/>
        <w:rPr>
          <w:rFonts w:asciiTheme="minorHAnsi" w:hAnsiTheme="minorHAnsi" w:cstheme="minorHAnsi"/>
          <w:sz w:val="22"/>
          <w:szCs w:val="22"/>
        </w:rPr>
      </w:pPr>
      <w:r w:rsidRPr="007E4ECE">
        <w:rPr>
          <w:rFonts w:asciiTheme="minorHAnsi" w:hAnsiTheme="minorHAnsi" w:cstheme="minorHAnsi"/>
          <w:sz w:val="22"/>
          <w:szCs w:val="22"/>
        </w:rPr>
        <w:t>Python Banner Grabber</w:t>
      </w:r>
    </w:p>
    <w:p w14:paraId="35BB8458" w14:textId="77777777" w:rsidR="00B079EA" w:rsidRPr="007E4ECE" w:rsidRDefault="00961E8A" w:rsidP="007E4ECE">
      <w:p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You will build a </w:t>
      </w:r>
      <w:r w:rsidR="00B079EA" w:rsidRPr="007E4ECE">
        <w:rPr>
          <w:rFonts w:asciiTheme="minorHAnsi" w:hAnsiTheme="minorHAnsi" w:cstheme="minorHAnsi"/>
        </w:rPr>
        <w:t xml:space="preserve">python </w:t>
      </w:r>
      <w:r w:rsidRPr="007E4ECE">
        <w:rPr>
          <w:rFonts w:asciiTheme="minorHAnsi" w:hAnsiTheme="minorHAnsi" w:cstheme="minorHAnsi"/>
        </w:rPr>
        <w:t xml:space="preserve">Banner Grabber for the Portcreator2021. </w:t>
      </w:r>
    </w:p>
    <w:p w14:paraId="16754BF9" w14:textId="14684514" w:rsidR="00961E8A" w:rsidRPr="007E4ECE" w:rsidRDefault="00961E8A" w:rsidP="007E4EC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The tool will go through the entire </w:t>
      </w:r>
      <w:r w:rsidR="00B079EA" w:rsidRPr="007E4ECE">
        <w:rPr>
          <w:rFonts w:asciiTheme="minorHAnsi" w:hAnsiTheme="minorHAnsi" w:cstheme="minorHAnsi"/>
        </w:rPr>
        <w:t xml:space="preserve">list of </w:t>
      </w:r>
      <w:r w:rsidRPr="007E4ECE">
        <w:rPr>
          <w:rFonts w:asciiTheme="minorHAnsi" w:hAnsiTheme="minorHAnsi" w:cstheme="minorHAnsi"/>
        </w:rPr>
        <w:t xml:space="preserve">open ports and grab </w:t>
      </w:r>
      <w:r w:rsidR="00B079EA" w:rsidRPr="007E4ECE">
        <w:rPr>
          <w:rFonts w:asciiTheme="minorHAnsi" w:hAnsiTheme="minorHAnsi" w:cstheme="minorHAnsi"/>
        </w:rPr>
        <w:t xml:space="preserve">the </w:t>
      </w:r>
      <w:r w:rsidRPr="007E4ECE">
        <w:rPr>
          <w:rFonts w:asciiTheme="minorHAnsi" w:hAnsiTheme="minorHAnsi" w:cstheme="minorHAnsi"/>
        </w:rPr>
        <w:t>banners</w:t>
      </w:r>
    </w:p>
    <w:p w14:paraId="5AD08008" w14:textId="7B09E8A1" w:rsidR="00B079EA" w:rsidRPr="007E4ECE" w:rsidRDefault="00B079EA" w:rsidP="007E4EC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Find all the running services already completed in a previous Problem</w:t>
      </w:r>
    </w:p>
    <w:p w14:paraId="62E7BEA6" w14:textId="40206699" w:rsidR="00B079EA" w:rsidRPr="007E4ECE" w:rsidRDefault="00B079EA" w:rsidP="007E4EC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  <w:b/>
          <w:color w:val="FF0000"/>
        </w:rPr>
        <w:t>IMPORTANT</w:t>
      </w:r>
      <w:r w:rsidRPr="007E4ECE">
        <w:rPr>
          <w:rFonts w:asciiTheme="minorHAnsi" w:hAnsiTheme="minorHAnsi" w:cstheme="minorHAnsi"/>
        </w:rPr>
        <w:t xml:space="preserve">: If the port is an HTTP port; you will need to send the server a request before it will respond. Use the </w:t>
      </w:r>
      <w:r w:rsidRPr="007E4ECE">
        <w:rPr>
          <w:rFonts w:asciiTheme="minorHAnsi" w:hAnsiTheme="minorHAnsi" w:cstheme="minorHAnsi"/>
          <w:b/>
        </w:rPr>
        <w:t>HEAD</w:t>
      </w:r>
      <w:r w:rsidRPr="007E4ECE">
        <w:rPr>
          <w:rFonts w:asciiTheme="minorHAnsi" w:hAnsiTheme="minorHAnsi" w:cstheme="minorHAnsi"/>
        </w:rPr>
        <w:t xml:space="preserve"> command.</w:t>
      </w:r>
    </w:p>
    <w:p w14:paraId="64D3D163" w14:textId="1514F623" w:rsidR="00B079EA" w:rsidRPr="007E4ECE" w:rsidRDefault="00B079EA" w:rsidP="007E4EC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Determine if the service is exploitable.</w:t>
      </w:r>
    </w:p>
    <w:p w14:paraId="60335895" w14:textId="0F535ECD" w:rsidR="00B079EA" w:rsidRPr="007E4ECE" w:rsidRDefault="00B079EA" w:rsidP="007E4ECE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lastRenderedPageBreak/>
        <w:t xml:space="preserve">This is going to be very challenging because you will need to run </w:t>
      </w:r>
      <w:proofErr w:type="spellStart"/>
      <w:r w:rsidRPr="007E4ECE">
        <w:rPr>
          <w:rFonts w:asciiTheme="minorHAnsi" w:hAnsiTheme="minorHAnsi" w:cstheme="minorHAnsi"/>
          <w:b/>
        </w:rPr>
        <w:t>searchsploit</w:t>
      </w:r>
      <w:proofErr w:type="spellEnd"/>
      <w:r w:rsidRPr="007E4ECE">
        <w:rPr>
          <w:rFonts w:asciiTheme="minorHAnsi" w:hAnsiTheme="minorHAnsi" w:cstheme="minorHAnsi"/>
        </w:rPr>
        <w:t xml:space="preserve"> and then parse the results</w:t>
      </w:r>
      <w:r w:rsidR="00FB459B" w:rsidRPr="007E4ECE">
        <w:rPr>
          <w:rFonts w:asciiTheme="minorHAnsi" w:hAnsiTheme="minorHAnsi" w:cstheme="minorHAnsi"/>
        </w:rPr>
        <w:t xml:space="preserve">. </w:t>
      </w:r>
      <w:r w:rsidR="00FB459B" w:rsidRPr="007E4ECE">
        <w:rPr>
          <w:rFonts w:asciiTheme="minorHAnsi" w:hAnsiTheme="minorHAnsi" w:cstheme="minorHAnsi"/>
          <w:b/>
        </w:rPr>
        <w:t xml:space="preserve">HINT: See what happens if you search </w:t>
      </w:r>
      <w:proofErr w:type="spellStart"/>
      <w:r w:rsidR="00FB459B" w:rsidRPr="007E4ECE">
        <w:rPr>
          <w:rFonts w:asciiTheme="minorHAnsi" w:hAnsiTheme="minorHAnsi" w:cstheme="minorHAnsi"/>
          <w:b/>
        </w:rPr>
        <w:t>searchsploit</w:t>
      </w:r>
      <w:proofErr w:type="spellEnd"/>
      <w:r w:rsidR="00FB459B" w:rsidRPr="007E4ECE">
        <w:rPr>
          <w:rFonts w:asciiTheme="minorHAnsi" w:hAnsiTheme="minorHAnsi" w:cstheme="minorHAnsi"/>
          <w:b/>
        </w:rPr>
        <w:t xml:space="preserve"> a non-existent service.</w:t>
      </w:r>
    </w:p>
    <w:p w14:paraId="00A42D79" w14:textId="535D03E3" w:rsidR="002E07E7" w:rsidRPr="007E4ECE" w:rsidRDefault="002E07E7" w:rsidP="007E4EC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Print a list of services you found, the port and IP Address that they were found on.</w:t>
      </w:r>
      <w:r w:rsidR="008C131B" w:rsidRPr="007E4ECE">
        <w:rPr>
          <w:rFonts w:asciiTheme="minorHAnsi" w:hAnsiTheme="minorHAnsi" w:cstheme="minorHAnsi"/>
        </w:rPr>
        <w:t xml:space="preserve"> Example:</w:t>
      </w:r>
    </w:p>
    <w:p w14:paraId="35712584" w14:textId="77777777" w:rsidR="002E07E7" w:rsidRPr="007E4ECE" w:rsidRDefault="002E07E7" w:rsidP="007E4ECE">
      <w:pPr>
        <w:pStyle w:val="ListParagraph"/>
        <w:ind w:left="1440"/>
        <w:rPr>
          <w:rFonts w:asciiTheme="minorHAnsi" w:hAnsiTheme="minorHAnsi" w:cstheme="minorHAnsi"/>
          <w:b/>
        </w:rPr>
      </w:pPr>
      <w:r w:rsidRPr="007E4ECE">
        <w:rPr>
          <w:rFonts w:asciiTheme="minorHAnsi" w:hAnsiTheme="minorHAnsi" w:cstheme="minorHAnsi"/>
          <w:b/>
        </w:rPr>
        <w:t>10.0.2.5 – 22 - OpenSSH 7.6</w:t>
      </w:r>
    </w:p>
    <w:p w14:paraId="50B91963" w14:textId="77777777" w:rsidR="002E07E7" w:rsidRPr="007E4ECE" w:rsidRDefault="002E07E7" w:rsidP="007E4ECE">
      <w:pPr>
        <w:pStyle w:val="ListParagraph"/>
        <w:ind w:left="1440"/>
        <w:rPr>
          <w:rFonts w:asciiTheme="minorHAnsi" w:hAnsiTheme="minorHAnsi" w:cstheme="minorHAnsi"/>
          <w:b/>
        </w:rPr>
      </w:pPr>
      <w:r w:rsidRPr="007E4ECE">
        <w:rPr>
          <w:rFonts w:asciiTheme="minorHAnsi" w:hAnsiTheme="minorHAnsi" w:cstheme="minorHAnsi"/>
          <w:b/>
        </w:rPr>
        <w:t>10.0.2.5 – 2222 - OpenSSH 7.6</w:t>
      </w:r>
    </w:p>
    <w:p w14:paraId="70FF56D8" w14:textId="680FC780" w:rsidR="002E07E7" w:rsidRPr="007E4ECE" w:rsidRDefault="002E07E7" w:rsidP="007E4ECE">
      <w:pPr>
        <w:pStyle w:val="ListParagraph"/>
        <w:ind w:left="1440"/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  <w:b/>
        </w:rPr>
        <w:t>10.0.2.5 – 5543 – HTTP</w:t>
      </w:r>
    </w:p>
    <w:p w14:paraId="406AEEAD" w14:textId="2FCC5F6D" w:rsidR="002E07E7" w:rsidRPr="007E4ECE" w:rsidRDefault="002E07E7" w:rsidP="007E4EC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The output displayed on the screen should also be written into a time stamped file. </w:t>
      </w:r>
      <w:r w:rsidR="008C131B" w:rsidRPr="007E4ECE">
        <w:rPr>
          <w:rFonts w:asciiTheme="minorHAnsi" w:hAnsiTheme="minorHAnsi" w:cstheme="minorHAnsi"/>
        </w:rPr>
        <w:t xml:space="preserve">Example: bannergrab_04122021_1551 </w:t>
      </w:r>
    </w:p>
    <w:p w14:paraId="4E75AB8B" w14:textId="5A2EE548" w:rsidR="008C131B" w:rsidRPr="007E4ECE" w:rsidRDefault="008C131B" w:rsidP="007E4ECE">
      <w:pPr>
        <w:pStyle w:val="ListParagraph"/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The file represents the following information:</w:t>
      </w:r>
    </w:p>
    <w:p w14:paraId="541EE93A" w14:textId="3EB75E49" w:rsidR="008C131B" w:rsidRPr="007E4ECE" w:rsidRDefault="008C131B" w:rsidP="007E4ECE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Filename: </w:t>
      </w:r>
      <w:proofErr w:type="spellStart"/>
      <w:r w:rsidRPr="007E4ECE">
        <w:rPr>
          <w:rFonts w:asciiTheme="minorHAnsi" w:hAnsiTheme="minorHAnsi" w:cstheme="minorHAnsi"/>
        </w:rPr>
        <w:t>bannergrab</w:t>
      </w:r>
      <w:proofErr w:type="spellEnd"/>
    </w:p>
    <w:p w14:paraId="1BA8F3F5" w14:textId="06F83735" w:rsidR="008C131B" w:rsidRPr="007E4ECE" w:rsidRDefault="008C131B" w:rsidP="007E4ECE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Date: April 12, 2021</w:t>
      </w:r>
    </w:p>
    <w:p w14:paraId="29687222" w14:textId="1F0DCE89" w:rsidR="002E07E7" w:rsidRPr="007E4ECE" w:rsidRDefault="008C131B" w:rsidP="007E4ECE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Time: 3:51pm</w:t>
      </w:r>
    </w:p>
    <w:p w14:paraId="747E2FCA" w14:textId="77777777" w:rsidR="002E07E7" w:rsidRPr="007E4ECE" w:rsidRDefault="002E07E7" w:rsidP="007E4ECE">
      <w:pPr>
        <w:pStyle w:val="Heading2"/>
        <w:spacing w:before="0" w:after="0"/>
        <w:rPr>
          <w:rFonts w:asciiTheme="minorHAnsi" w:hAnsiTheme="minorHAnsi" w:cstheme="minorHAnsi"/>
          <w:sz w:val="22"/>
          <w:szCs w:val="22"/>
        </w:rPr>
      </w:pPr>
      <w:r w:rsidRPr="007E4ECE">
        <w:rPr>
          <w:rFonts w:asciiTheme="minorHAnsi" w:hAnsiTheme="minorHAnsi" w:cstheme="minorHAnsi"/>
          <w:sz w:val="22"/>
          <w:szCs w:val="22"/>
        </w:rPr>
        <w:t>Submit:</w:t>
      </w:r>
    </w:p>
    <w:p w14:paraId="27FC3EF6" w14:textId="77777777" w:rsidR="002E07E7" w:rsidRPr="007E4ECE" w:rsidRDefault="002E07E7" w:rsidP="007E4EC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The python files</w:t>
      </w:r>
    </w:p>
    <w:p w14:paraId="13083079" w14:textId="77777777" w:rsidR="002E07E7" w:rsidRPr="007E4ECE" w:rsidRDefault="002E07E7" w:rsidP="007E4EC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The screenshots of program output</w:t>
      </w:r>
    </w:p>
    <w:p w14:paraId="3C3841E9" w14:textId="2F9E5D83" w:rsidR="002E07E7" w:rsidRPr="007E4ECE" w:rsidRDefault="002E07E7" w:rsidP="007E4EC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File containing open network ports. </w:t>
      </w:r>
    </w:p>
    <w:p w14:paraId="16F29D03" w14:textId="1768F700" w:rsidR="002E07E7" w:rsidRPr="007E4ECE" w:rsidRDefault="008C131B" w:rsidP="007E4EC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Answers to questions</w:t>
      </w:r>
    </w:p>
    <w:p w14:paraId="45BF4BD9" w14:textId="0C62ABBB" w:rsidR="002E07E7" w:rsidRPr="007E4ECE" w:rsidRDefault="002E07E7" w:rsidP="007E4ECE">
      <w:pPr>
        <w:pStyle w:val="Heading2"/>
        <w:spacing w:before="0" w:after="0"/>
        <w:rPr>
          <w:rFonts w:asciiTheme="minorHAnsi" w:hAnsiTheme="minorHAnsi" w:cstheme="minorHAnsi"/>
          <w:sz w:val="22"/>
          <w:szCs w:val="22"/>
        </w:rPr>
      </w:pPr>
      <w:r w:rsidRPr="007E4ECE">
        <w:rPr>
          <w:rFonts w:asciiTheme="minorHAnsi" w:hAnsiTheme="minorHAnsi" w:cstheme="minorHAnsi"/>
          <w:sz w:val="22"/>
          <w:szCs w:val="22"/>
        </w:rPr>
        <w:t>Bonus (10pts)</w:t>
      </w:r>
    </w:p>
    <w:p w14:paraId="53E5361B" w14:textId="0DE704EF" w:rsidR="002E07E7" w:rsidRPr="007E4ECE" w:rsidRDefault="002E07E7" w:rsidP="007E4ECE">
      <w:p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 xml:space="preserve">Enhance your program so that it uses 3 Threads to scan the ports. </w:t>
      </w:r>
    </w:p>
    <w:sectPr w:rsidR="002E07E7" w:rsidRPr="007E4ECE" w:rsidSect="00512D26"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E0785" w14:textId="77777777" w:rsidR="00D04EE5" w:rsidRDefault="00D04EE5" w:rsidP="007F2B57">
      <w:r>
        <w:separator/>
      </w:r>
    </w:p>
    <w:p w14:paraId="3A337613" w14:textId="77777777" w:rsidR="00D04EE5" w:rsidRDefault="00D04EE5" w:rsidP="007F2B57"/>
    <w:p w14:paraId="63457AEF" w14:textId="77777777" w:rsidR="00D04EE5" w:rsidRDefault="00D04EE5" w:rsidP="007F2B57"/>
  </w:endnote>
  <w:endnote w:type="continuationSeparator" w:id="0">
    <w:p w14:paraId="7D0719DE" w14:textId="77777777" w:rsidR="00D04EE5" w:rsidRDefault="00D04EE5" w:rsidP="007F2B57">
      <w:r>
        <w:continuationSeparator/>
      </w:r>
    </w:p>
    <w:p w14:paraId="14785475" w14:textId="77777777" w:rsidR="00D04EE5" w:rsidRDefault="00D04EE5" w:rsidP="007F2B57"/>
    <w:p w14:paraId="674CDB40" w14:textId="77777777" w:rsidR="00D04EE5" w:rsidRDefault="00D04EE5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F57D3" w14:textId="77777777" w:rsidR="00D04EE5" w:rsidRDefault="00D04EE5" w:rsidP="007F2B57">
      <w:r>
        <w:separator/>
      </w:r>
    </w:p>
    <w:p w14:paraId="1F0935D0" w14:textId="77777777" w:rsidR="00D04EE5" w:rsidRDefault="00D04EE5" w:rsidP="007F2B57"/>
    <w:p w14:paraId="3F621F37" w14:textId="77777777" w:rsidR="00D04EE5" w:rsidRDefault="00D04EE5" w:rsidP="007F2B57"/>
  </w:footnote>
  <w:footnote w:type="continuationSeparator" w:id="0">
    <w:p w14:paraId="67F689ED" w14:textId="77777777" w:rsidR="00D04EE5" w:rsidRDefault="00D04EE5" w:rsidP="007F2B57">
      <w:r>
        <w:continuationSeparator/>
      </w:r>
    </w:p>
    <w:p w14:paraId="78163990" w14:textId="77777777" w:rsidR="00D04EE5" w:rsidRDefault="00D04EE5" w:rsidP="007F2B57"/>
    <w:p w14:paraId="07AB3BCF" w14:textId="77777777" w:rsidR="00D04EE5" w:rsidRDefault="00D04EE5" w:rsidP="007F2B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4754"/>
    <w:multiLevelType w:val="hybridMultilevel"/>
    <w:tmpl w:val="B742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2FF1"/>
    <w:multiLevelType w:val="hybridMultilevel"/>
    <w:tmpl w:val="37B0D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F868C8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90396"/>
    <w:multiLevelType w:val="hybridMultilevel"/>
    <w:tmpl w:val="A35C72B6"/>
    <w:lvl w:ilvl="0" w:tplc="5010053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92DC3"/>
    <w:multiLevelType w:val="hybridMultilevel"/>
    <w:tmpl w:val="8FE0FAA0"/>
    <w:lvl w:ilvl="0" w:tplc="683AD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03AD5"/>
    <w:multiLevelType w:val="hybridMultilevel"/>
    <w:tmpl w:val="CE96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9EE"/>
    <w:multiLevelType w:val="hybridMultilevel"/>
    <w:tmpl w:val="A68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43385"/>
    <w:multiLevelType w:val="hybridMultilevel"/>
    <w:tmpl w:val="4B7C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93A3F"/>
    <w:multiLevelType w:val="hybridMultilevel"/>
    <w:tmpl w:val="3036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63356"/>
    <w:multiLevelType w:val="hybridMultilevel"/>
    <w:tmpl w:val="48A0B624"/>
    <w:lvl w:ilvl="0" w:tplc="0336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82F2C"/>
    <w:multiLevelType w:val="hybridMultilevel"/>
    <w:tmpl w:val="D70A35F6"/>
    <w:lvl w:ilvl="0" w:tplc="93D6E5C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496943"/>
    <w:multiLevelType w:val="hybridMultilevel"/>
    <w:tmpl w:val="B7F6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C30C4"/>
    <w:multiLevelType w:val="hybridMultilevel"/>
    <w:tmpl w:val="63EA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4107E"/>
    <w:multiLevelType w:val="hybridMultilevel"/>
    <w:tmpl w:val="ABDC8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22552C"/>
    <w:multiLevelType w:val="hybridMultilevel"/>
    <w:tmpl w:val="7C009126"/>
    <w:lvl w:ilvl="0" w:tplc="64E08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C8333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06A7A"/>
    <w:multiLevelType w:val="hybridMultilevel"/>
    <w:tmpl w:val="CBA8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D3313"/>
    <w:multiLevelType w:val="hybridMultilevel"/>
    <w:tmpl w:val="CBA8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57805"/>
    <w:multiLevelType w:val="hybridMultilevel"/>
    <w:tmpl w:val="ED62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46328"/>
    <w:multiLevelType w:val="hybridMultilevel"/>
    <w:tmpl w:val="67D2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C1FC3"/>
    <w:multiLevelType w:val="hybridMultilevel"/>
    <w:tmpl w:val="0598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A14EC"/>
    <w:multiLevelType w:val="hybridMultilevel"/>
    <w:tmpl w:val="9650E7F2"/>
    <w:lvl w:ilvl="0" w:tplc="541C19BC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E5332A"/>
    <w:multiLevelType w:val="hybridMultilevel"/>
    <w:tmpl w:val="38880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E4DD2"/>
    <w:multiLevelType w:val="hybridMultilevel"/>
    <w:tmpl w:val="B67A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B5054"/>
    <w:multiLevelType w:val="hybridMultilevel"/>
    <w:tmpl w:val="E3189392"/>
    <w:lvl w:ilvl="0" w:tplc="FF82C4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96C62"/>
    <w:multiLevelType w:val="hybridMultilevel"/>
    <w:tmpl w:val="719E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84EFD"/>
    <w:multiLevelType w:val="hybridMultilevel"/>
    <w:tmpl w:val="1BF4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0105D"/>
    <w:multiLevelType w:val="hybridMultilevel"/>
    <w:tmpl w:val="3FF0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08B1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55ED9"/>
    <w:multiLevelType w:val="hybridMultilevel"/>
    <w:tmpl w:val="67D2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9447D"/>
    <w:multiLevelType w:val="hybridMultilevel"/>
    <w:tmpl w:val="37784E18"/>
    <w:lvl w:ilvl="0" w:tplc="4F6C5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C0343E"/>
    <w:multiLevelType w:val="hybridMultilevel"/>
    <w:tmpl w:val="2A043D5E"/>
    <w:lvl w:ilvl="0" w:tplc="9B64F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30"/>
  </w:num>
  <w:num w:numId="4">
    <w:abstractNumId w:val="4"/>
  </w:num>
  <w:num w:numId="5">
    <w:abstractNumId w:val="3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14"/>
  </w:num>
  <w:num w:numId="11">
    <w:abstractNumId w:val="20"/>
  </w:num>
  <w:num w:numId="12">
    <w:abstractNumId w:val="1"/>
  </w:num>
  <w:num w:numId="13">
    <w:abstractNumId w:val="25"/>
  </w:num>
  <w:num w:numId="14">
    <w:abstractNumId w:val="12"/>
  </w:num>
  <w:num w:numId="15">
    <w:abstractNumId w:val="5"/>
  </w:num>
  <w:num w:numId="16">
    <w:abstractNumId w:val="22"/>
  </w:num>
  <w:num w:numId="17">
    <w:abstractNumId w:val="24"/>
  </w:num>
  <w:num w:numId="18">
    <w:abstractNumId w:val="19"/>
  </w:num>
  <w:num w:numId="19">
    <w:abstractNumId w:val="26"/>
  </w:num>
  <w:num w:numId="20">
    <w:abstractNumId w:val="16"/>
  </w:num>
  <w:num w:numId="21">
    <w:abstractNumId w:val="15"/>
  </w:num>
  <w:num w:numId="22">
    <w:abstractNumId w:val="11"/>
  </w:num>
  <w:num w:numId="23">
    <w:abstractNumId w:val="9"/>
  </w:num>
  <w:num w:numId="24">
    <w:abstractNumId w:val="0"/>
  </w:num>
  <w:num w:numId="25">
    <w:abstractNumId w:val="8"/>
  </w:num>
  <w:num w:numId="26">
    <w:abstractNumId w:val="29"/>
  </w:num>
  <w:num w:numId="27">
    <w:abstractNumId w:val="28"/>
  </w:num>
  <w:num w:numId="28">
    <w:abstractNumId w:val="17"/>
  </w:num>
  <w:num w:numId="29">
    <w:abstractNumId w:val="10"/>
  </w:num>
  <w:num w:numId="30">
    <w:abstractNumId w:val="7"/>
  </w:num>
  <w:num w:numId="3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FD6"/>
    <w:rsid w:val="00023785"/>
    <w:rsid w:val="0003118D"/>
    <w:rsid w:val="00032989"/>
    <w:rsid w:val="000335AD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731DD"/>
    <w:rsid w:val="0007501D"/>
    <w:rsid w:val="0009096F"/>
    <w:rsid w:val="00090ACB"/>
    <w:rsid w:val="00095D68"/>
    <w:rsid w:val="000B19AE"/>
    <w:rsid w:val="000D5A67"/>
    <w:rsid w:val="000D6CD4"/>
    <w:rsid w:val="000E664B"/>
    <w:rsid w:val="001022DC"/>
    <w:rsid w:val="00106B13"/>
    <w:rsid w:val="0010711D"/>
    <w:rsid w:val="00117156"/>
    <w:rsid w:val="00125294"/>
    <w:rsid w:val="00130F5D"/>
    <w:rsid w:val="001328B2"/>
    <w:rsid w:val="001330A5"/>
    <w:rsid w:val="00142FD6"/>
    <w:rsid w:val="00144E22"/>
    <w:rsid w:val="00151EC3"/>
    <w:rsid w:val="001547CE"/>
    <w:rsid w:val="0016421B"/>
    <w:rsid w:val="00174DC1"/>
    <w:rsid w:val="00192C64"/>
    <w:rsid w:val="001A0A50"/>
    <w:rsid w:val="001A7B2E"/>
    <w:rsid w:val="001B0A05"/>
    <w:rsid w:val="001B2261"/>
    <w:rsid w:val="001C2D67"/>
    <w:rsid w:val="001C2F51"/>
    <w:rsid w:val="001C38F4"/>
    <w:rsid w:val="001C39D4"/>
    <w:rsid w:val="001C77AE"/>
    <w:rsid w:val="001D1097"/>
    <w:rsid w:val="001D399F"/>
    <w:rsid w:val="001E2684"/>
    <w:rsid w:val="001E53ED"/>
    <w:rsid w:val="001E692B"/>
    <w:rsid w:val="001F40A4"/>
    <w:rsid w:val="0020016C"/>
    <w:rsid w:val="002049CA"/>
    <w:rsid w:val="00212514"/>
    <w:rsid w:val="0022023B"/>
    <w:rsid w:val="00226A6A"/>
    <w:rsid w:val="002271C2"/>
    <w:rsid w:val="00231797"/>
    <w:rsid w:val="00235887"/>
    <w:rsid w:val="00242511"/>
    <w:rsid w:val="00246204"/>
    <w:rsid w:val="00250647"/>
    <w:rsid w:val="00253EC4"/>
    <w:rsid w:val="00264C10"/>
    <w:rsid w:val="00276B8F"/>
    <w:rsid w:val="00286006"/>
    <w:rsid w:val="00291868"/>
    <w:rsid w:val="0029249E"/>
    <w:rsid w:val="00292D2F"/>
    <w:rsid w:val="00295435"/>
    <w:rsid w:val="002A244D"/>
    <w:rsid w:val="002C1077"/>
    <w:rsid w:val="002C6414"/>
    <w:rsid w:val="002D1F81"/>
    <w:rsid w:val="002D316C"/>
    <w:rsid w:val="002E0357"/>
    <w:rsid w:val="002E07E7"/>
    <w:rsid w:val="002E21F7"/>
    <w:rsid w:val="002E41EB"/>
    <w:rsid w:val="002F3569"/>
    <w:rsid w:val="0031046A"/>
    <w:rsid w:val="00311CEF"/>
    <w:rsid w:val="00311F98"/>
    <w:rsid w:val="00313910"/>
    <w:rsid w:val="003152BC"/>
    <w:rsid w:val="00326F75"/>
    <w:rsid w:val="00337BAE"/>
    <w:rsid w:val="00342C34"/>
    <w:rsid w:val="00350155"/>
    <w:rsid w:val="00350648"/>
    <w:rsid w:val="00352F37"/>
    <w:rsid w:val="00357496"/>
    <w:rsid w:val="00373D1D"/>
    <w:rsid w:val="003861F8"/>
    <w:rsid w:val="00390505"/>
    <w:rsid w:val="00393D87"/>
    <w:rsid w:val="003A2256"/>
    <w:rsid w:val="003A2448"/>
    <w:rsid w:val="003A3840"/>
    <w:rsid w:val="003A5038"/>
    <w:rsid w:val="003D337D"/>
    <w:rsid w:val="003F12CC"/>
    <w:rsid w:val="003F1384"/>
    <w:rsid w:val="003F3614"/>
    <w:rsid w:val="00412481"/>
    <w:rsid w:val="0042014E"/>
    <w:rsid w:val="00426F5E"/>
    <w:rsid w:val="0043365C"/>
    <w:rsid w:val="00433B33"/>
    <w:rsid w:val="00436212"/>
    <w:rsid w:val="00442EE8"/>
    <w:rsid w:val="004503C5"/>
    <w:rsid w:val="004540D0"/>
    <w:rsid w:val="004555CF"/>
    <w:rsid w:val="00457729"/>
    <w:rsid w:val="00464AA9"/>
    <w:rsid w:val="00475522"/>
    <w:rsid w:val="004775A5"/>
    <w:rsid w:val="004777C4"/>
    <w:rsid w:val="004974D2"/>
    <w:rsid w:val="004A51BA"/>
    <w:rsid w:val="004A5416"/>
    <w:rsid w:val="004A6724"/>
    <w:rsid w:val="004A7FDF"/>
    <w:rsid w:val="004B3928"/>
    <w:rsid w:val="004C46F7"/>
    <w:rsid w:val="004C4C4D"/>
    <w:rsid w:val="004C6B67"/>
    <w:rsid w:val="004E2235"/>
    <w:rsid w:val="0050120A"/>
    <w:rsid w:val="00501CD1"/>
    <w:rsid w:val="00501F87"/>
    <w:rsid w:val="00512D26"/>
    <w:rsid w:val="005213FA"/>
    <w:rsid w:val="005307EB"/>
    <w:rsid w:val="0053657E"/>
    <w:rsid w:val="00536678"/>
    <w:rsid w:val="00546BE2"/>
    <w:rsid w:val="00551EE2"/>
    <w:rsid w:val="00564098"/>
    <w:rsid w:val="005656EC"/>
    <w:rsid w:val="00565867"/>
    <w:rsid w:val="00566DA9"/>
    <w:rsid w:val="00567E74"/>
    <w:rsid w:val="00582F25"/>
    <w:rsid w:val="00590F16"/>
    <w:rsid w:val="00595E89"/>
    <w:rsid w:val="005A25B4"/>
    <w:rsid w:val="005B2B6A"/>
    <w:rsid w:val="006040C1"/>
    <w:rsid w:val="006075E7"/>
    <w:rsid w:val="006148DC"/>
    <w:rsid w:val="006306EE"/>
    <w:rsid w:val="00635BFE"/>
    <w:rsid w:val="00642125"/>
    <w:rsid w:val="00644444"/>
    <w:rsid w:val="00644DDC"/>
    <w:rsid w:val="00654B8F"/>
    <w:rsid w:val="00656871"/>
    <w:rsid w:val="00656C5F"/>
    <w:rsid w:val="00656F91"/>
    <w:rsid w:val="00657374"/>
    <w:rsid w:val="00666EA3"/>
    <w:rsid w:val="006740A1"/>
    <w:rsid w:val="00692C8B"/>
    <w:rsid w:val="00693BE9"/>
    <w:rsid w:val="0069485B"/>
    <w:rsid w:val="006A1CDF"/>
    <w:rsid w:val="006A6D5A"/>
    <w:rsid w:val="006C04BE"/>
    <w:rsid w:val="006C16DE"/>
    <w:rsid w:val="006D78CA"/>
    <w:rsid w:val="006E684C"/>
    <w:rsid w:val="00702E15"/>
    <w:rsid w:val="00722058"/>
    <w:rsid w:val="007320C6"/>
    <w:rsid w:val="00736FFC"/>
    <w:rsid w:val="00742D5D"/>
    <w:rsid w:val="007549A4"/>
    <w:rsid w:val="00793A25"/>
    <w:rsid w:val="00797525"/>
    <w:rsid w:val="007A0BF6"/>
    <w:rsid w:val="007A5107"/>
    <w:rsid w:val="007B6BA5"/>
    <w:rsid w:val="007C12F5"/>
    <w:rsid w:val="007C2B88"/>
    <w:rsid w:val="007C73E8"/>
    <w:rsid w:val="007D01AD"/>
    <w:rsid w:val="007D131C"/>
    <w:rsid w:val="007E176F"/>
    <w:rsid w:val="007E4ECE"/>
    <w:rsid w:val="007E5769"/>
    <w:rsid w:val="007E7E20"/>
    <w:rsid w:val="007F2581"/>
    <w:rsid w:val="007F2B57"/>
    <w:rsid w:val="008022C1"/>
    <w:rsid w:val="00812F17"/>
    <w:rsid w:val="00815C18"/>
    <w:rsid w:val="008315FB"/>
    <w:rsid w:val="0083252A"/>
    <w:rsid w:val="008334C1"/>
    <w:rsid w:val="00835E23"/>
    <w:rsid w:val="008406A2"/>
    <w:rsid w:val="008411EE"/>
    <w:rsid w:val="00847FFA"/>
    <w:rsid w:val="00854875"/>
    <w:rsid w:val="00863300"/>
    <w:rsid w:val="0088153E"/>
    <w:rsid w:val="008853E9"/>
    <w:rsid w:val="00895D90"/>
    <w:rsid w:val="00897B0B"/>
    <w:rsid w:val="008A1EC8"/>
    <w:rsid w:val="008B2EBF"/>
    <w:rsid w:val="008B573D"/>
    <w:rsid w:val="008B59ED"/>
    <w:rsid w:val="008B5F02"/>
    <w:rsid w:val="008B6EED"/>
    <w:rsid w:val="008B7CD9"/>
    <w:rsid w:val="008C131B"/>
    <w:rsid w:val="008C2999"/>
    <w:rsid w:val="008C2E88"/>
    <w:rsid w:val="008D02DA"/>
    <w:rsid w:val="008D11CD"/>
    <w:rsid w:val="008D2B18"/>
    <w:rsid w:val="008E7053"/>
    <w:rsid w:val="00900BDB"/>
    <w:rsid w:val="00906ADA"/>
    <w:rsid w:val="009213A0"/>
    <w:rsid w:val="00926A68"/>
    <w:rsid w:val="00935B3E"/>
    <w:rsid w:val="009539CD"/>
    <w:rsid w:val="00955C37"/>
    <w:rsid w:val="00956AFF"/>
    <w:rsid w:val="00961E8A"/>
    <w:rsid w:val="00970B47"/>
    <w:rsid w:val="009744B7"/>
    <w:rsid w:val="0099405D"/>
    <w:rsid w:val="0099638C"/>
    <w:rsid w:val="009A2A34"/>
    <w:rsid w:val="009A557C"/>
    <w:rsid w:val="009A5A04"/>
    <w:rsid w:val="009B6DA4"/>
    <w:rsid w:val="009C1F3C"/>
    <w:rsid w:val="009C24E7"/>
    <w:rsid w:val="009C77F7"/>
    <w:rsid w:val="009E62E5"/>
    <w:rsid w:val="009F6C19"/>
    <w:rsid w:val="00A004E1"/>
    <w:rsid w:val="00A07387"/>
    <w:rsid w:val="00A213D6"/>
    <w:rsid w:val="00A22E9A"/>
    <w:rsid w:val="00A300E3"/>
    <w:rsid w:val="00A43DEB"/>
    <w:rsid w:val="00A441F4"/>
    <w:rsid w:val="00A45A0B"/>
    <w:rsid w:val="00A45EC3"/>
    <w:rsid w:val="00A45FB0"/>
    <w:rsid w:val="00A504CA"/>
    <w:rsid w:val="00A5077E"/>
    <w:rsid w:val="00A64DF1"/>
    <w:rsid w:val="00A70299"/>
    <w:rsid w:val="00A778A7"/>
    <w:rsid w:val="00A84EC6"/>
    <w:rsid w:val="00A86C79"/>
    <w:rsid w:val="00AA3847"/>
    <w:rsid w:val="00AA4CE6"/>
    <w:rsid w:val="00AB152B"/>
    <w:rsid w:val="00AC0083"/>
    <w:rsid w:val="00AD3443"/>
    <w:rsid w:val="00AE11F9"/>
    <w:rsid w:val="00B074E1"/>
    <w:rsid w:val="00B079EA"/>
    <w:rsid w:val="00B07B9C"/>
    <w:rsid w:val="00B26239"/>
    <w:rsid w:val="00B317F4"/>
    <w:rsid w:val="00B4401E"/>
    <w:rsid w:val="00B50963"/>
    <w:rsid w:val="00B53BF5"/>
    <w:rsid w:val="00B86D64"/>
    <w:rsid w:val="00B97B1D"/>
    <w:rsid w:val="00BA01B2"/>
    <w:rsid w:val="00BA4726"/>
    <w:rsid w:val="00BA75D0"/>
    <w:rsid w:val="00BB3F7A"/>
    <w:rsid w:val="00BC59C2"/>
    <w:rsid w:val="00BC625A"/>
    <w:rsid w:val="00BD6DFC"/>
    <w:rsid w:val="00BE1A99"/>
    <w:rsid w:val="00BE4CF4"/>
    <w:rsid w:val="00BF06DF"/>
    <w:rsid w:val="00BF0AE5"/>
    <w:rsid w:val="00BF377E"/>
    <w:rsid w:val="00C00A18"/>
    <w:rsid w:val="00C01287"/>
    <w:rsid w:val="00C01EED"/>
    <w:rsid w:val="00C04854"/>
    <w:rsid w:val="00C05E3C"/>
    <w:rsid w:val="00C07319"/>
    <w:rsid w:val="00C10994"/>
    <w:rsid w:val="00C10B87"/>
    <w:rsid w:val="00C11258"/>
    <w:rsid w:val="00C24CD4"/>
    <w:rsid w:val="00C331D4"/>
    <w:rsid w:val="00C347D7"/>
    <w:rsid w:val="00C43AB3"/>
    <w:rsid w:val="00C51F78"/>
    <w:rsid w:val="00C52086"/>
    <w:rsid w:val="00C54AF5"/>
    <w:rsid w:val="00C577BB"/>
    <w:rsid w:val="00C632EC"/>
    <w:rsid w:val="00C72591"/>
    <w:rsid w:val="00C91BB9"/>
    <w:rsid w:val="00C964E5"/>
    <w:rsid w:val="00CA62B7"/>
    <w:rsid w:val="00CC08CE"/>
    <w:rsid w:val="00CC0FE8"/>
    <w:rsid w:val="00CC55E1"/>
    <w:rsid w:val="00CD0BF9"/>
    <w:rsid w:val="00CE6287"/>
    <w:rsid w:val="00CF57BD"/>
    <w:rsid w:val="00CF76BE"/>
    <w:rsid w:val="00D04EE5"/>
    <w:rsid w:val="00D250AC"/>
    <w:rsid w:val="00D26144"/>
    <w:rsid w:val="00D26879"/>
    <w:rsid w:val="00D26D8F"/>
    <w:rsid w:val="00D362DC"/>
    <w:rsid w:val="00D366A4"/>
    <w:rsid w:val="00D60049"/>
    <w:rsid w:val="00D601EB"/>
    <w:rsid w:val="00D6505F"/>
    <w:rsid w:val="00D664EC"/>
    <w:rsid w:val="00D67285"/>
    <w:rsid w:val="00D74B2C"/>
    <w:rsid w:val="00DB0871"/>
    <w:rsid w:val="00DB23A1"/>
    <w:rsid w:val="00DC1539"/>
    <w:rsid w:val="00DC3BFD"/>
    <w:rsid w:val="00DC4D2C"/>
    <w:rsid w:val="00DC55FB"/>
    <w:rsid w:val="00DC70B8"/>
    <w:rsid w:val="00DC7B81"/>
    <w:rsid w:val="00DD612B"/>
    <w:rsid w:val="00DE4B75"/>
    <w:rsid w:val="00DE73EA"/>
    <w:rsid w:val="00DF288F"/>
    <w:rsid w:val="00E00E9B"/>
    <w:rsid w:val="00E019AC"/>
    <w:rsid w:val="00E026F5"/>
    <w:rsid w:val="00E02798"/>
    <w:rsid w:val="00E070CA"/>
    <w:rsid w:val="00E0749B"/>
    <w:rsid w:val="00E22232"/>
    <w:rsid w:val="00E22447"/>
    <w:rsid w:val="00E27940"/>
    <w:rsid w:val="00E35585"/>
    <w:rsid w:val="00E3669A"/>
    <w:rsid w:val="00E45F6E"/>
    <w:rsid w:val="00E528C4"/>
    <w:rsid w:val="00E5353D"/>
    <w:rsid w:val="00E548FA"/>
    <w:rsid w:val="00E552DA"/>
    <w:rsid w:val="00E5636E"/>
    <w:rsid w:val="00E56E10"/>
    <w:rsid w:val="00E64327"/>
    <w:rsid w:val="00E7012B"/>
    <w:rsid w:val="00E75622"/>
    <w:rsid w:val="00E87E72"/>
    <w:rsid w:val="00EA0ED5"/>
    <w:rsid w:val="00EA5E49"/>
    <w:rsid w:val="00EB176F"/>
    <w:rsid w:val="00EB577C"/>
    <w:rsid w:val="00EC1D13"/>
    <w:rsid w:val="00EC5E6E"/>
    <w:rsid w:val="00ED22E5"/>
    <w:rsid w:val="00ED3282"/>
    <w:rsid w:val="00ED5812"/>
    <w:rsid w:val="00EF2314"/>
    <w:rsid w:val="00EF2EBA"/>
    <w:rsid w:val="00EF5C89"/>
    <w:rsid w:val="00F03265"/>
    <w:rsid w:val="00F0551D"/>
    <w:rsid w:val="00F116E0"/>
    <w:rsid w:val="00F216F2"/>
    <w:rsid w:val="00F31276"/>
    <w:rsid w:val="00F33A84"/>
    <w:rsid w:val="00F33B45"/>
    <w:rsid w:val="00F4401A"/>
    <w:rsid w:val="00F475A9"/>
    <w:rsid w:val="00F614EE"/>
    <w:rsid w:val="00F62EC0"/>
    <w:rsid w:val="00F64FDC"/>
    <w:rsid w:val="00F66AFE"/>
    <w:rsid w:val="00F71321"/>
    <w:rsid w:val="00F83151"/>
    <w:rsid w:val="00F84035"/>
    <w:rsid w:val="00F8588C"/>
    <w:rsid w:val="00F86647"/>
    <w:rsid w:val="00F95AEC"/>
    <w:rsid w:val="00FB3D74"/>
    <w:rsid w:val="00FB459B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84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E8EA5-A28B-46A4-8E55-BC0E45F8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61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Tomi aroge</cp:lastModifiedBy>
  <cp:revision>6</cp:revision>
  <cp:lastPrinted>2016-05-26T19:36:00Z</cp:lastPrinted>
  <dcterms:created xsi:type="dcterms:W3CDTF">2021-04-11T03:00:00Z</dcterms:created>
  <dcterms:modified xsi:type="dcterms:W3CDTF">2021-04-13T22:27:00Z</dcterms:modified>
</cp:coreProperties>
</file>